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BF" w:rsidRDefault="007512C6" w:rsidP="007E71BF">
      <w:pPr>
        <w:jc w:val="center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-20955</wp:posOffset>
            </wp:positionV>
            <wp:extent cx="1085850" cy="10591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1BF" w:rsidRDefault="007E71BF" w:rsidP="007E71BF">
      <w:pPr>
        <w:jc w:val="center"/>
        <w:rPr>
          <w:sz w:val="40"/>
        </w:rPr>
      </w:pPr>
    </w:p>
    <w:p w:rsidR="007E71BF" w:rsidRDefault="007E71BF" w:rsidP="007E71BF">
      <w:pPr>
        <w:jc w:val="center"/>
        <w:rPr>
          <w:sz w:val="40"/>
        </w:rPr>
      </w:pPr>
    </w:p>
    <w:p w:rsidR="007E71BF" w:rsidRDefault="007E71BF" w:rsidP="007E71BF">
      <w:pPr>
        <w:jc w:val="center"/>
        <w:rPr>
          <w:sz w:val="36"/>
        </w:rPr>
      </w:pPr>
    </w:p>
    <w:p w:rsidR="007E71BF" w:rsidRDefault="007E71BF" w:rsidP="007E71BF">
      <w:pPr>
        <w:jc w:val="center"/>
        <w:rPr>
          <w:sz w:val="36"/>
        </w:rPr>
      </w:pPr>
    </w:p>
    <w:p w:rsidR="007E71BF" w:rsidRDefault="007E71BF" w:rsidP="007E71BF">
      <w:pPr>
        <w:jc w:val="center"/>
        <w:rPr>
          <w:sz w:val="36"/>
        </w:rPr>
      </w:pPr>
    </w:p>
    <w:p w:rsidR="007E71BF" w:rsidRDefault="007E71BF" w:rsidP="007E71BF">
      <w:pPr>
        <w:jc w:val="center"/>
        <w:rPr>
          <w:sz w:val="36"/>
        </w:rPr>
      </w:pPr>
    </w:p>
    <w:p w:rsidR="00A5443E" w:rsidRPr="004E3D03" w:rsidRDefault="002B0844" w:rsidP="00A5443E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6C2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Case Based</w:t>
      </w:r>
      <w:r w:rsidR="00A849FA">
        <w:rPr>
          <w:rFonts w:ascii="Times New Roman" w:hAnsi="Times New Roman" w:cs="Times New Roman"/>
        </w:rPr>
        <w:t xml:space="preserve"> Testing Document</w:t>
      </w:r>
      <w:r w:rsidR="00D61A91">
        <w:rPr>
          <w:rFonts w:ascii="Times New Roman" w:hAnsi="Times New Roman" w:cs="Times New Roman"/>
        </w:rPr>
        <w:t xml:space="preserve"> – Brain Age</w:t>
      </w:r>
    </w:p>
    <w:p w:rsidR="00A5443E" w:rsidRPr="004E3D03" w:rsidRDefault="0070246B" w:rsidP="00A5443E">
      <w:pPr>
        <w:pStyle w:val="Subtitle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margin">
                  <wp:posOffset>-514985</wp:posOffset>
                </wp:positionH>
                <wp:positionV relativeFrom="paragraph">
                  <wp:posOffset>254000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85FC7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0.55pt,20pt" to="490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5/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">
                <w10:wrap anchorx="margin"/>
              </v:line>
            </w:pict>
          </mc:Fallback>
        </mc:AlternateContent>
      </w:r>
    </w:p>
    <w:p w:rsidR="00A5443E" w:rsidRPr="004E3D03" w:rsidRDefault="00A5443E" w:rsidP="00EB0862">
      <w:pPr>
        <w:jc w:val="center"/>
      </w:pPr>
    </w:p>
    <w:p w:rsidR="00A5443E" w:rsidRPr="004E3D03" w:rsidRDefault="00A5443E" w:rsidP="00A5443E">
      <w:pPr>
        <w:pStyle w:val="Header"/>
        <w:tabs>
          <w:tab w:val="clear" w:pos="4320"/>
          <w:tab w:val="clear" w:pos="8640"/>
        </w:tabs>
      </w:pPr>
    </w:p>
    <w:p w:rsidR="00A5443E" w:rsidRPr="004E3D03" w:rsidRDefault="00A5443E" w:rsidP="00A5443E">
      <w:pPr>
        <w:pStyle w:val="Subtitle"/>
        <w:jc w:val="right"/>
        <w:rPr>
          <w:rFonts w:ascii="Times New Roman" w:hAnsi="Times New Roman" w:cs="Times New Roman"/>
        </w:rPr>
      </w:pPr>
    </w:p>
    <w:p w:rsidR="00A5443E" w:rsidRPr="00C55860" w:rsidRDefault="00A5443E" w:rsidP="00A5443E">
      <w:pPr>
        <w:pStyle w:val="NoSpacing"/>
        <w:rPr>
          <w:rFonts w:ascii="Arial" w:hAnsi="Arial" w:cs="Arial"/>
          <w:b/>
          <w:sz w:val="28"/>
          <w:szCs w:val="28"/>
        </w:rPr>
      </w:pPr>
      <w:r w:rsidRPr="00C55860">
        <w:rPr>
          <w:rFonts w:ascii="Arial" w:hAnsi="Arial" w:cs="Arial"/>
          <w:b/>
          <w:sz w:val="28"/>
          <w:szCs w:val="28"/>
        </w:rPr>
        <w:t>Project Advisor</w:t>
      </w:r>
      <w:r>
        <w:rPr>
          <w:rFonts w:ascii="Arial" w:hAnsi="Arial" w:cs="Arial"/>
          <w:b/>
          <w:sz w:val="28"/>
          <w:szCs w:val="28"/>
        </w:rPr>
        <w:t>:</w:t>
      </w:r>
    </w:p>
    <w:p w:rsidR="00A5443E" w:rsidRPr="00893D66" w:rsidRDefault="001D6503" w:rsidP="00A5443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Ms. </w:t>
      </w:r>
      <w:proofErr w:type="spellStart"/>
      <w:r w:rsidR="00CE1509">
        <w:rPr>
          <w:rFonts w:ascii="Arial" w:hAnsi="Arial" w:cs="Arial"/>
          <w:sz w:val="28"/>
          <w:szCs w:val="28"/>
        </w:rPr>
        <w:t>Lehmia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E1509">
        <w:rPr>
          <w:rFonts w:ascii="Arial" w:hAnsi="Arial" w:cs="Arial"/>
          <w:sz w:val="28"/>
          <w:szCs w:val="28"/>
        </w:rPr>
        <w:t>Kiran</w:t>
      </w: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A5443E" w:rsidRDefault="00A5443E" w:rsidP="00A5443E">
      <w:pPr>
        <w:pStyle w:val="NoSpacing"/>
        <w:rPr>
          <w:b/>
          <w:sz w:val="28"/>
          <w:szCs w:val="28"/>
        </w:rPr>
      </w:pPr>
    </w:p>
    <w:p w:rsidR="001D6503" w:rsidRDefault="00A5443E" w:rsidP="00A5443E">
      <w:pPr>
        <w:pStyle w:val="NoSpacing"/>
        <w:rPr>
          <w:rFonts w:ascii="Arial" w:hAnsi="Arial" w:cs="Arial"/>
          <w:b/>
          <w:sz w:val="28"/>
          <w:szCs w:val="28"/>
        </w:rPr>
      </w:pPr>
      <w:r w:rsidRPr="00C55860">
        <w:rPr>
          <w:rFonts w:ascii="Arial" w:hAnsi="Arial" w:cs="Arial"/>
          <w:b/>
          <w:sz w:val="28"/>
          <w:szCs w:val="28"/>
        </w:rPr>
        <w:t>Group Members:</w:t>
      </w:r>
    </w:p>
    <w:p w:rsidR="00A5443E" w:rsidRPr="0058122D" w:rsidRDefault="001D6503" w:rsidP="001D6503">
      <w:pPr>
        <w:rPr>
          <w:sz w:val="28"/>
          <w:lang w:val="en-GB"/>
        </w:rPr>
      </w:pPr>
      <w:r w:rsidRPr="001D6503">
        <w:rPr>
          <w:rFonts w:ascii="Arial" w:eastAsia="Calibri" w:hAnsi="Arial" w:cs="Arial"/>
          <w:sz w:val="28"/>
          <w:szCs w:val="28"/>
        </w:rPr>
        <w:t xml:space="preserve">Syed Asad Abrar (16L-4292), </w:t>
      </w:r>
      <w:proofErr w:type="spellStart"/>
      <w:r w:rsidRPr="001D6503">
        <w:rPr>
          <w:rFonts w:ascii="Arial" w:eastAsia="Calibri" w:hAnsi="Arial" w:cs="Arial"/>
          <w:sz w:val="28"/>
          <w:szCs w:val="28"/>
        </w:rPr>
        <w:t>Taha</w:t>
      </w:r>
      <w:proofErr w:type="spellEnd"/>
      <w:r w:rsidRPr="001D6503">
        <w:rPr>
          <w:rFonts w:ascii="Arial" w:eastAsia="Calibri" w:hAnsi="Arial" w:cs="Arial"/>
          <w:sz w:val="28"/>
          <w:szCs w:val="28"/>
        </w:rPr>
        <w:t xml:space="preserve"> Kibria (16L-4289)</w:t>
      </w:r>
    </w:p>
    <w:p w:rsidR="00A5443E" w:rsidRPr="0058122D" w:rsidRDefault="00A5443E" w:rsidP="00A5443E">
      <w:pPr>
        <w:jc w:val="center"/>
        <w:rPr>
          <w:lang w:val="en-GB"/>
        </w:rPr>
      </w:pPr>
    </w:p>
    <w:p w:rsidR="00A5443E" w:rsidRPr="0058122D" w:rsidRDefault="00A5443E" w:rsidP="00A5443E">
      <w:pPr>
        <w:jc w:val="center"/>
        <w:rPr>
          <w:lang w:val="en-GB"/>
        </w:rPr>
      </w:pPr>
    </w:p>
    <w:p w:rsidR="00A5443E" w:rsidRDefault="00A5443E" w:rsidP="00A5443E">
      <w:pPr>
        <w:jc w:val="center"/>
        <w:rPr>
          <w:sz w:val="28"/>
          <w:szCs w:val="28"/>
        </w:rPr>
      </w:pPr>
    </w:p>
    <w:p w:rsidR="00A5443E" w:rsidRDefault="00A5443E" w:rsidP="00A5443E">
      <w:pPr>
        <w:jc w:val="center"/>
        <w:rPr>
          <w:sz w:val="28"/>
          <w:szCs w:val="28"/>
        </w:rPr>
      </w:pPr>
    </w:p>
    <w:p w:rsidR="00A5443E" w:rsidRDefault="00A5443E" w:rsidP="00A5443E">
      <w:pPr>
        <w:jc w:val="center"/>
        <w:rPr>
          <w:sz w:val="28"/>
          <w:szCs w:val="28"/>
        </w:rPr>
      </w:pPr>
    </w:p>
    <w:p w:rsidR="008201C6" w:rsidRDefault="008201C6" w:rsidP="00A5443E">
      <w:pPr>
        <w:jc w:val="center"/>
        <w:rPr>
          <w:sz w:val="28"/>
          <w:szCs w:val="28"/>
        </w:rPr>
      </w:pPr>
    </w:p>
    <w:p w:rsidR="008201C6" w:rsidRDefault="008201C6" w:rsidP="00A5443E">
      <w:pPr>
        <w:jc w:val="center"/>
        <w:rPr>
          <w:sz w:val="28"/>
          <w:szCs w:val="28"/>
        </w:rPr>
      </w:pPr>
    </w:p>
    <w:p w:rsidR="008201C6" w:rsidRDefault="008201C6" w:rsidP="00A5443E">
      <w:pPr>
        <w:jc w:val="center"/>
        <w:rPr>
          <w:sz w:val="28"/>
          <w:szCs w:val="28"/>
        </w:rPr>
      </w:pPr>
    </w:p>
    <w:p w:rsidR="008201C6" w:rsidRDefault="008201C6" w:rsidP="00A5443E">
      <w:pPr>
        <w:jc w:val="center"/>
        <w:rPr>
          <w:sz w:val="28"/>
          <w:szCs w:val="28"/>
        </w:rPr>
      </w:pPr>
    </w:p>
    <w:p w:rsidR="00A5443E" w:rsidRDefault="00A5443E" w:rsidP="00A5443E">
      <w:pPr>
        <w:jc w:val="center"/>
        <w:rPr>
          <w:sz w:val="28"/>
          <w:szCs w:val="28"/>
        </w:rPr>
      </w:pPr>
    </w:p>
    <w:p w:rsidR="00290C03" w:rsidRDefault="00290C03" w:rsidP="00A5443E">
      <w:pPr>
        <w:jc w:val="center"/>
        <w:rPr>
          <w:sz w:val="28"/>
          <w:szCs w:val="28"/>
        </w:rPr>
      </w:pPr>
    </w:p>
    <w:p w:rsidR="00A5443E" w:rsidRDefault="00A5443E" w:rsidP="00A5443E">
      <w:pPr>
        <w:jc w:val="center"/>
        <w:rPr>
          <w:sz w:val="28"/>
          <w:szCs w:val="28"/>
        </w:rPr>
      </w:pPr>
    </w:p>
    <w:p w:rsidR="00A5443E" w:rsidRPr="0058122D" w:rsidRDefault="00A5443E" w:rsidP="00A5443E">
      <w:pPr>
        <w:jc w:val="center"/>
        <w:rPr>
          <w:sz w:val="28"/>
          <w:szCs w:val="28"/>
        </w:rPr>
      </w:pPr>
      <w:r w:rsidRPr="0058122D">
        <w:rPr>
          <w:sz w:val="28"/>
          <w:szCs w:val="28"/>
        </w:rPr>
        <w:t>National University Of Computer and Emerging Sciences</w:t>
      </w:r>
    </w:p>
    <w:p w:rsidR="00A5443E" w:rsidRPr="0058122D" w:rsidRDefault="00A5443E" w:rsidP="00A5443E">
      <w:pPr>
        <w:jc w:val="center"/>
        <w:rPr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 xml:space="preserve">Department of Computer Science </w:t>
      </w:r>
    </w:p>
    <w:p w:rsidR="007E71BF" w:rsidRDefault="00A5443E" w:rsidP="00A5443E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>Lahore, Pakistan</w:t>
      </w:r>
    </w:p>
    <w:p w:rsidR="00EE1EB7" w:rsidRDefault="00EE1EB7" w:rsidP="007E71BF">
      <w:pPr>
        <w:rPr>
          <w:rFonts w:ascii="Arial" w:hAnsi="Arial" w:cs="Arial"/>
        </w:rPr>
      </w:pPr>
    </w:p>
    <w:p w:rsidR="00A91801" w:rsidRDefault="007E71BF" w:rsidP="00CD75CD">
      <w:pPr>
        <w:pStyle w:val="Heading1"/>
      </w:pPr>
      <w:r>
        <w:br w:type="page"/>
      </w:r>
      <w:bookmarkStart w:id="0" w:name="_Toc21608378"/>
      <w:r w:rsidR="00A91801">
        <w:lastRenderedPageBreak/>
        <w:t>Test case Design and description</w:t>
      </w:r>
      <w:bookmarkEnd w:id="0"/>
    </w:p>
    <w:p w:rsidR="001D3394" w:rsidRDefault="00516376" w:rsidP="009216B8">
      <w:pPr>
        <w:pStyle w:val="Heading2"/>
      </w:pPr>
      <w:r>
        <w:t>Start Game</w:t>
      </w:r>
    </w:p>
    <w:p w:rsidR="001D3394" w:rsidRDefault="001D3394" w:rsidP="001D3394"/>
    <w:p w:rsidR="001D3394" w:rsidRPr="008F63C7" w:rsidRDefault="001D3394" w:rsidP="001D3394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1D3394" w:rsidRPr="00516376" w:rsidRDefault="00516376" w:rsidP="00A9218A">
            <w:pPr>
              <w:pStyle w:val="BodyText"/>
              <w:spacing w:after="0"/>
              <w:rPr>
                <w:sz w:val="20"/>
                <w:szCs w:val="20"/>
              </w:rPr>
            </w:pPr>
            <w:r w:rsidRPr="00516376">
              <w:rPr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1D3394" w:rsidRPr="008F63C7" w:rsidRDefault="001D3394" w:rsidP="00A9218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1D3394" w:rsidRPr="00516376" w:rsidRDefault="00516376" w:rsidP="00A9218A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r w:rsidRPr="00516376">
              <w:rPr>
                <w:b w:val="0"/>
                <w:sz w:val="20"/>
                <w:szCs w:val="20"/>
              </w:rPr>
              <w:t>Syed Asad Abrar</w:t>
            </w:r>
          </w:p>
        </w:tc>
      </w:tr>
      <w:tr w:rsidR="001D3394" w:rsidRPr="008F63C7" w:rsidTr="00E23CE1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1D3394" w:rsidRPr="00516376" w:rsidRDefault="00516376" w:rsidP="00762683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1D3394" w:rsidRPr="00516376" w:rsidRDefault="00516376" w:rsidP="00762683">
            <w:pPr>
              <w:rPr>
                <w:iCs/>
                <w:sz w:val="20"/>
                <w:szCs w:val="20"/>
              </w:rPr>
            </w:pPr>
            <w:proofErr w:type="spellStart"/>
            <w:r w:rsidRPr="00516376">
              <w:rPr>
                <w:iCs/>
                <w:sz w:val="20"/>
                <w:szCs w:val="20"/>
              </w:rPr>
              <w:t>Taha</w:t>
            </w:r>
            <w:proofErr w:type="spellEnd"/>
            <w:r w:rsidRPr="00516376">
              <w:rPr>
                <w:iCs/>
                <w:sz w:val="20"/>
                <w:szCs w:val="20"/>
              </w:rPr>
              <w:t xml:space="preserve"> Kibria</w:t>
            </w: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1D3394" w:rsidRPr="00516376" w:rsidRDefault="00516376" w:rsidP="00762683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1D3394" w:rsidRPr="008F63C7" w:rsidRDefault="001D3394" w:rsidP="00762683">
            <w:pPr>
              <w:rPr>
                <w:b/>
                <w:iCs/>
                <w:sz w:val="20"/>
                <w:szCs w:val="20"/>
              </w:rPr>
            </w:pP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1D3394" w:rsidRPr="00516376" w:rsidRDefault="00516376" w:rsidP="00516376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 w:rsidRPr="00516376">
              <w:rPr>
                <w:sz w:val="20"/>
                <w:szCs w:val="20"/>
              </w:rPr>
              <w:t>application</w:t>
            </w:r>
            <w:r w:rsidRPr="00516376">
              <w:rPr>
                <w:iCs/>
                <w:color w:val="000000"/>
                <w:sz w:val="20"/>
                <w:szCs w:val="20"/>
              </w:rPr>
              <w:t xml:space="preserve"> allows the user to start the game</w:t>
            </w: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1D3394" w:rsidRPr="008F63C7" w:rsidRDefault="001D3394" w:rsidP="00762683">
            <w:pPr>
              <w:rPr>
                <w:b/>
                <w:iCs/>
                <w:sz w:val="20"/>
                <w:szCs w:val="20"/>
              </w:rPr>
            </w:pP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1D3394" w:rsidRPr="00516376" w:rsidRDefault="00516376" w:rsidP="00365E2F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1D3394" w:rsidRPr="00516376" w:rsidRDefault="00516376" w:rsidP="00516376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</w:p>
        </w:tc>
      </w:tr>
      <w:tr w:rsidR="001D3394" w:rsidRPr="008F63C7" w:rsidTr="00A9218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1D3394" w:rsidRPr="00516376" w:rsidRDefault="00516376" w:rsidP="00365E2F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</w:p>
        </w:tc>
      </w:tr>
      <w:tr w:rsidR="001D3394" w:rsidRPr="008F63C7" w:rsidTr="00A9218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1D3394" w:rsidRPr="008F63C7" w:rsidRDefault="001D3394" w:rsidP="00A9218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1D3394" w:rsidRPr="008F63C7" w:rsidRDefault="001D3394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F75356" w:rsidRPr="008F63C7" w:rsidTr="00A9218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F75356" w:rsidRPr="008F63C7" w:rsidRDefault="00F75356" w:rsidP="00762683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F75356" w:rsidRPr="00516376" w:rsidRDefault="00516376" w:rsidP="00A9218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516376">
              <w:rPr>
                <w:b w:val="0"/>
                <w:i w:val="0"/>
                <w:sz w:val="20"/>
                <w:szCs w:val="20"/>
              </w:rPr>
              <w:t>User opens application.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F75356" w:rsidRPr="00516376" w:rsidRDefault="00516376" w:rsidP="00516376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>The application opens up and shows “Start Game” and “Instructions” option.</w:t>
            </w:r>
          </w:p>
        </w:tc>
      </w:tr>
      <w:tr w:rsidR="001D3394" w:rsidRPr="008F63C7" w:rsidTr="00A9218A">
        <w:trPr>
          <w:trHeight w:val="692"/>
          <w:jc w:val="center"/>
        </w:trPr>
        <w:tc>
          <w:tcPr>
            <w:tcW w:w="1008" w:type="dxa"/>
            <w:shd w:val="clear" w:color="auto" w:fill="auto"/>
          </w:tcPr>
          <w:p w:rsidR="00F75356" w:rsidRPr="008F63C7" w:rsidRDefault="00FA670C" w:rsidP="00762683">
            <w:pPr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F75356" w:rsidRPr="00516376" w:rsidRDefault="00516376" w:rsidP="00516376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User presses “Start Game”.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1D3394" w:rsidRPr="00516376" w:rsidRDefault="00516376" w:rsidP="00762683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The application asks the user to select </w:t>
            </w:r>
            <w:r w:rsidR="008D63DB">
              <w:rPr>
                <w:iCs/>
                <w:sz w:val="20"/>
                <w:szCs w:val="20"/>
              </w:rPr>
              <w:t>level 1 or 2.</w:t>
            </w:r>
          </w:p>
        </w:tc>
      </w:tr>
      <w:tr w:rsidR="008D63DB" w:rsidRPr="008F63C7" w:rsidTr="00A9218A">
        <w:trPr>
          <w:trHeight w:val="692"/>
          <w:jc w:val="center"/>
        </w:trPr>
        <w:tc>
          <w:tcPr>
            <w:tcW w:w="1008" w:type="dxa"/>
            <w:shd w:val="clear" w:color="auto" w:fill="auto"/>
          </w:tcPr>
          <w:p w:rsidR="008D63DB" w:rsidRDefault="008D63DB" w:rsidP="00762683">
            <w:pPr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8D63DB" w:rsidRDefault="008D63DB" w:rsidP="00516376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user selects either of the options (1 or 2).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8D63DB" w:rsidRDefault="008D63DB" w:rsidP="00762683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application loads the appropriate level.</w:t>
            </w:r>
          </w:p>
        </w:tc>
      </w:tr>
      <w:tr w:rsidR="001D3394" w:rsidRPr="008F63C7" w:rsidTr="00A9218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1D3394" w:rsidRDefault="00E23CE1" w:rsidP="0076268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E23CE1" w:rsidRPr="008D63DB" w:rsidRDefault="008D63DB" w:rsidP="008D63DB">
            <w:pPr>
              <w:rPr>
                <w:bCs/>
              </w:rPr>
            </w:pPr>
            <w:r w:rsidRPr="008D63DB">
              <w:rPr>
                <w:b/>
                <w:bCs/>
                <w:sz w:val="20"/>
                <w:szCs w:val="20"/>
              </w:rPr>
              <w:t>3.</w:t>
            </w:r>
            <w:r w:rsidRPr="008D63DB">
              <w:rPr>
                <w:b/>
              </w:rPr>
              <w:t xml:space="preserve"> </w:t>
            </w:r>
            <w:r w:rsidRPr="008D63DB">
              <w:rPr>
                <w:sz w:val="20"/>
                <w:szCs w:val="20"/>
              </w:rPr>
              <w:t>“Level 1”</w:t>
            </w:r>
          </w:p>
        </w:tc>
      </w:tr>
      <w:tr w:rsidR="001D3394" w:rsidRPr="008F63C7" w:rsidTr="00A9218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1D3394" w:rsidRPr="008F63C7" w:rsidRDefault="001D3394" w:rsidP="00762683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1D3394" w:rsidRPr="008F63C7" w:rsidRDefault="00F66763" w:rsidP="00DE417F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bookmarkStart w:id="1" w:name="Passed"/>
            <w:r w:rsidR="00405112"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bookmarkEnd w:id="1"/>
            <w:r w:rsidR="001D3394"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2" w:name="Failed"/>
            <w:r w:rsidR="001D3394"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bookmarkEnd w:id="2"/>
            <w:r w:rsidR="001D3394" w:rsidRPr="008F63C7">
              <w:rPr>
                <w:b/>
              </w:rPr>
              <w:t xml:space="preserve">Failed </w:t>
            </w:r>
            <w:bookmarkStart w:id="3" w:name="NotExecuted"/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="00512CE9"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bookmarkEnd w:id="3"/>
            <w:r w:rsidR="001D3394" w:rsidRPr="008F63C7">
              <w:rPr>
                <w:b/>
              </w:rPr>
              <w:t>Not Executed</w:t>
            </w:r>
          </w:p>
        </w:tc>
      </w:tr>
    </w:tbl>
    <w:p w:rsidR="008D63DB" w:rsidRDefault="008D63DB" w:rsidP="008D63DB"/>
    <w:p w:rsidR="008D63DB" w:rsidRDefault="008D63DB">
      <w:r>
        <w:br w:type="page"/>
      </w:r>
    </w:p>
    <w:p w:rsidR="008D63DB" w:rsidRDefault="00EB0862" w:rsidP="008D63DB">
      <w:pPr>
        <w:pStyle w:val="Heading2"/>
      </w:pPr>
      <w:r>
        <w:lastRenderedPageBreak/>
        <w:t>Show Instructions</w:t>
      </w:r>
    </w:p>
    <w:p w:rsidR="008D63DB" w:rsidRDefault="008D63DB" w:rsidP="008D63DB"/>
    <w:p w:rsidR="008D63DB" w:rsidRPr="008F63C7" w:rsidRDefault="008D63DB" w:rsidP="008D63DB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B63AF8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B63AF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B63AF8" w:rsidRPr="00EB0862" w:rsidRDefault="00B63AF8" w:rsidP="00B63AF8">
            <w:pPr>
              <w:rPr>
                <w:iCs/>
                <w:sz w:val="20"/>
                <w:szCs w:val="20"/>
              </w:rPr>
            </w:pPr>
            <w:r w:rsidRPr="00EB0862">
              <w:rPr>
                <w:sz w:val="20"/>
                <w:szCs w:val="20"/>
              </w:rPr>
              <w:t>Syed Asad Abrar</w:t>
            </w:r>
          </w:p>
        </w:tc>
      </w:tr>
      <w:tr w:rsidR="00B63AF8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B63AF8" w:rsidRPr="00EB0862" w:rsidRDefault="00B63AF8" w:rsidP="00B63AF8">
            <w:pPr>
              <w:rPr>
                <w:iCs/>
                <w:sz w:val="20"/>
                <w:szCs w:val="20"/>
              </w:rPr>
            </w:pPr>
            <w:proofErr w:type="spellStart"/>
            <w:r w:rsidRPr="00EB0862">
              <w:rPr>
                <w:b/>
                <w:iCs/>
                <w:sz w:val="20"/>
                <w:szCs w:val="20"/>
              </w:rPr>
              <w:t>Taha</w:t>
            </w:r>
            <w:proofErr w:type="spellEnd"/>
            <w:r w:rsidRPr="00EB0862">
              <w:rPr>
                <w:b/>
                <w:iCs/>
                <w:sz w:val="20"/>
                <w:szCs w:val="20"/>
              </w:rPr>
              <w:t xml:space="preserve"> Kibria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B63AF8" w:rsidRPr="008F63C7" w:rsidRDefault="00B63AF8" w:rsidP="00B63AF8">
            <w:pPr>
              <w:rPr>
                <w:b/>
                <w:iCs/>
                <w:sz w:val="20"/>
                <w:szCs w:val="20"/>
              </w:rPr>
            </w:pP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B63AF8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 w:rsidRPr="00516376">
              <w:rPr>
                <w:sz w:val="20"/>
                <w:szCs w:val="20"/>
              </w:rPr>
              <w:t>application</w:t>
            </w:r>
            <w:r w:rsidRPr="00516376">
              <w:rPr>
                <w:iCs/>
                <w:color w:val="000000"/>
                <w:sz w:val="20"/>
                <w:szCs w:val="20"/>
              </w:rPr>
              <w:t xml:space="preserve"> allows the user to </w:t>
            </w:r>
            <w:r>
              <w:rPr>
                <w:iCs/>
                <w:color w:val="000000"/>
                <w:sz w:val="20"/>
                <w:szCs w:val="20"/>
              </w:rPr>
              <w:t>read instructions.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8F63C7" w:rsidRDefault="00B63AF8" w:rsidP="00B63AF8">
            <w:pPr>
              <w:rPr>
                <w:b/>
                <w:iCs/>
                <w:sz w:val="20"/>
                <w:szCs w:val="20"/>
              </w:rPr>
            </w:pP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B63AF8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8F63C7" w:rsidRDefault="00B63AF8" w:rsidP="00B63AF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B63AF8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516376" w:rsidRDefault="00B63AF8" w:rsidP="00B63AF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516376">
              <w:rPr>
                <w:b w:val="0"/>
                <w:i w:val="0"/>
                <w:sz w:val="20"/>
                <w:szCs w:val="20"/>
              </w:rPr>
              <w:t>User opens application.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516376" w:rsidRDefault="00B63AF8" w:rsidP="00B63AF8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>The application opens up and shows “Start Game” and “Instructions” option.</w:t>
            </w:r>
          </w:p>
        </w:tc>
      </w:tr>
      <w:tr w:rsidR="00B63AF8" w:rsidRPr="008F63C7" w:rsidTr="00D3351A">
        <w:trPr>
          <w:trHeight w:val="69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B63AF8">
            <w:pPr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User presses “</w:t>
            </w:r>
            <w:r w:rsidRPr="00516376">
              <w:rPr>
                <w:bCs/>
                <w:sz w:val="20"/>
                <w:szCs w:val="20"/>
              </w:rPr>
              <w:t>Instructions</w:t>
            </w:r>
            <w:r>
              <w:rPr>
                <w:iCs/>
                <w:sz w:val="20"/>
                <w:szCs w:val="20"/>
              </w:rPr>
              <w:t>”.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516376" w:rsidRDefault="00B63AF8" w:rsidP="00B63AF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application shows instructions.</w:t>
            </w:r>
          </w:p>
        </w:tc>
      </w:tr>
      <w:tr w:rsidR="00B63AF8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B63AF8" w:rsidRDefault="00B63AF8" w:rsidP="00B63A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B63AF8" w:rsidRPr="008D63DB" w:rsidRDefault="00B63AF8" w:rsidP="00B63AF8">
            <w:pPr>
              <w:rPr>
                <w:bCs/>
              </w:rPr>
            </w:pPr>
            <w:r>
              <w:rPr>
                <w:b/>
                <w:bCs/>
                <w:sz w:val="20"/>
                <w:szCs w:val="20"/>
              </w:rPr>
              <w:t>N/A</w:t>
            </w:r>
          </w:p>
        </w:tc>
      </w:tr>
      <w:tr w:rsidR="00B63AF8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B63AF8" w:rsidRPr="008F63C7" w:rsidRDefault="00B63AF8" w:rsidP="00B63AF8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B63AF8" w:rsidRPr="008F63C7" w:rsidRDefault="006136F4" w:rsidP="006136F4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B63AF8" w:rsidRPr="008F63C7">
              <w:rPr>
                <w:b/>
              </w:rPr>
              <w:t xml:space="preserve">Passed </w:t>
            </w:r>
            <w:r w:rsidR="00B63AF8"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="00B63AF8"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="00B63AF8" w:rsidRPr="008F63C7">
              <w:rPr>
                <w:b/>
              </w:rPr>
              <w:fldChar w:fldCharType="end"/>
            </w:r>
            <w:r w:rsidR="00B63AF8" w:rsidRPr="008F63C7">
              <w:rPr>
                <w:b/>
              </w:rPr>
              <w:t xml:space="preserve">Failed </w:t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B63AF8" w:rsidRPr="008F63C7">
              <w:rPr>
                <w:b/>
              </w:rPr>
              <w:t>Not Executed</w:t>
            </w:r>
          </w:p>
        </w:tc>
      </w:tr>
    </w:tbl>
    <w:p w:rsidR="00F039FA" w:rsidRDefault="00F039FA" w:rsidP="008D63DB"/>
    <w:p w:rsidR="00262D80" w:rsidRDefault="00262D80" w:rsidP="00262D80">
      <w:pPr>
        <w:pStyle w:val="Heading2"/>
      </w:pPr>
      <w:r>
        <w:t>Swipe Tile Left</w:t>
      </w:r>
    </w:p>
    <w:p w:rsidR="00262D80" w:rsidRDefault="00262D80" w:rsidP="00262D80"/>
    <w:p w:rsidR="00262D80" w:rsidRPr="008F63C7" w:rsidRDefault="00262D80" w:rsidP="00262D80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262D80" w:rsidRPr="00516376" w:rsidRDefault="00262D80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262D80" w:rsidRPr="008F63C7" w:rsidRDefault="00262D80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262D80" w:rsidRPr="00EB0862" w:rsidRDefault="00262D80" w:rsidP="00D3351A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proofErr w:type="spellStart"/>
            <w:r w:rsidRPr="00EB0862">
              <w:rPr>
                <w:b w:val="0"/>
                <w:iCs/>
                <w:sz w:val="20"/>
                <w:szCs w:val="20"/>
              </w:rPr>
              <w:t>Taha</w:t>
            </w:r>
            <w:proofErr w:type="spellEnd"/>
            <w:r w:rsidRPr="00EB0862">
              <w:rPr>
                <w:b w:val="0"/>
                <w:iCs/>
                <w:sz w:val="20"/>
                <w:szCs w:val="20"/>
              </w:rPr>
              <w:t xml:space="preserve"> Kibria</w:t>
            </w:r>
          </w:p>
        </w:tc>
      </w:tr>
      <w:tr w:rsidR="00262D80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262D80" w:rsidRPr="00516376" w:rsidRDefault="00262D80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262D80" w:rsidRPr="00EB0862" w:rsidRDefault="00262D80" w:rsidP="00D3351A">
            <w:pPr>
              <w:rPr>
                <w:iCs/>
                <w:sz w:val="20"/>
                <w:szCs w:val="20"/>
              </w:rPr>
            </w:pPr>
            <w:r w:rsidRPr="00EB0862">
              <w:rPr>
                <w:sz w:val="20"/>
                <w:szCs w:val="20"/>
              </w:rPr>
              <w:t>Syed Asad Abrar</w:t>
            </w: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262D80" w:rsidRPr="00516376" w:rsidRDefault="00262D80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262D80" w:rsidRPr="008F63C7" w:rsidRDefault="00262D80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262D80" w:rsidRPr="00516376" w:rsidRDefault="00262D80" w:rsidP="00262D80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>game allows the user to swipe a tile left.</w:t>
            </w: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262D80" w:rsidRPr="008F63C7" w:rsidRDefault="00262D80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262D80" w:rsidRPr="00516376" w:rsidRDefault="00262D80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262D80" w:rsidRPr="00516376" w:rsidRDefault="00262D80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262D80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262D80" w:rsidRPr="00516376" w:rsidRDefault="00262D80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level.</w:t>
            </w:r>
          </w:p>
        </w:tc>
      </w:tr>
      <w:tr w:rsidR="00262D80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262D80" w:rsidRPr="008F63C7" w:rsidRDefault="00262D80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262D80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262D80" w:rsidRPr="008F63C7" w:rsidRDefault="00262D80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262D80" w:rsidRPr="00516376" w:rsidRDefault="00262D80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User swipes a tile left.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262D80" w:rsidRPr="00516376" w:rsidRDefault="00262D80" w:rsidP="00262D80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 xml:space="preserve">The </w:t>
            </w:r>
            <w:r>
              <w:rPr>
                <w:bCs/>
                <w:sz w:val="20"/>
                <w:szCs w:val="20"/>
              </w:rPr>
              <w:t>tile moves left.</w:t>
            </w:r>
          </w:p>
        </w:tc>
      </w:tr>
      <w:tr w:rsidR="00262D80" w:rsidRPr="008F63C7" w:rsidTr="00F127A5">
        <w:trPr>
          <w:trHeight w:val="402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262D80" w:rsidRPr="00262D80" w:rsidRDefault="00262D80" w:rsidP="00262D80">
            <w:pPr>
              <w:rPr>
                <w:b/>
                <w:bCs/>
                <w:sz w:val="20"/>
                <w:szCs w:val="20"/>
              </w:rPr>
            </w:pPr>
            <w:r w:rsidRPr="00262D80">
              <w:rPr>
                <w:b/>
                <w:bCs/>
                <w:sz w:val="20"/>
                <w:szCs w:val="20"/>
              </w:rPr>
              <w:t>Alternate execution</w:t>
            </w:r>
          </w:p>
        </w:tc>
      </w:tr>
      <w:tr w:rsidR="00262D80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262D80" w:rsidRPr="008F63C7" w:rsidRDefault="00262D80" w:rsidP="00262D80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262D80" w:rsidRPr="008F63C7" w:rsidRDefault="00262D80" w:rsidP="00262D80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262D80" w:rsidRPr="008F63C7" w:rsidRDefault="00262D80" w:rsidP="00262D80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262D80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262D80" w:rsidRPr="008F63C7" w:rsidRDefault="00262D80" w:rsidP="00262D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262D80" w:rsidRPr="00262D80" w:rsidRDefault="00262D80" w:rsidP="00262D80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262D80">
              <w:rPr>
                <w:b w:val="0"/>
                <w:i w:val="0"/>
                <w:sz w:val="20"/>
                <w:szCs w:val="20"/>
              </w:rPr>
              <w:t xml:space="preserve">User </w:t>
            </w:r>
            <w:r>
              <w:rPr>
                <w:b w:val="0"/>
                <w:i w:val="0"/>
                <w:sz w:val="20"/>
                <w:szCs w:val="20"/>
              </w:rPr>
              <w:t>swipes any tile left in the first column.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262D80" w:rsidRPr="00262D80" w:rsidRDefault="00262D80" w:rsidP="00262D80">
            <w:pPr>
              <w:rPr>
                <w:bCs/>
                <w:sz w:val="20"/>
                <w:szCs w:val="20"/>
              </w:rPr>
            </w:pPr>
            <w:r w:rsidRPr="00262D80">
              <w:rPr>
                <w:bCs/>
                <w:sz w:val="20"/>
                <w:szCs w:val="20"/>
              </w:rPr>
              <w:t>The system</w:t>
            </w:r>
            <w:r>
              <w:rPr>
                <w:bCs/>
                <w:sz w:val="20"/>
                <w:szCs w:val="20"/>
              </w:rPr>
              <w:t xml:space="preserve"> prints a toast “Invalid move”.</w:t>
            </w:r>
          </w:p>
        </w:tc>
      </w:tr>
      <w:tr w:rsidR="00262D80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262D80" w:rsidRDefault="00262D80" w:rsidP="00262D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262D80" w:rsidRPr="00262D80" w:rsidRDefault="00262D80" w:rsidP="00262D80">
            <w:pPr>
              <w:rPr>
                <w:bCs/>
              </w:rPr>
            </w:pPr>
            <w:r w:rsidRPr="00262D80">
              <w:rPr>
                <w:b/>
                <w:bCs/>
                <w:sz w:val="20"/>
                <w:szCs w:val="20"/>
              </w:rPr>
              <w:t>1.</w:t>
            </w:r>
            <w:r>
              <w:rPr>
                <w:bCs/>
              </w:rPr>
              <w:t xml:space="preserve"> Swipe left tile of first row and first column.</w:t>
            </w:r>
          </w:p>
        </w:tc>
      </w:tr>
      <w:tr w:rsidR="00262D80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262D80" w:rsidRPr="008F63C7" w:rsidRDefault="00262D80" w:rsidP="00262D80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262D80" w:rsidRPr="008F63C7" w:rsidRDefault="00262D80" w:rsidP="00262D80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Failed </w:t>
            </w:r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>Not Executed</w:t>
            </w:r>
          </w:p>
        </w:tc>
      </w:tr>
    </w:tbl>
    <w:p w:rsidR="00262D80" w:rsidRDefault="00262D80" w:rsidP="00262D80"/>
    <w:p w:rsidR="00B63AF8" w:rsidRDefault="00B63AF8" w:rsidP="00B63AF8">
      <w:pPr>
        <w:pStyle w:val="Heading2"/>
      </w:pPr>
      <w:r>
        <w:lastRenderedPageBreak/>
        <w:t>Swipe Tile Right</w:t>
      </w:r>
    </w:p>
    <w:p w:rsidR="00B63AF8" w:rsidRDefault="00B63AF8" w:rsidP="00B63AF8"/>
    <w:p w:rsidR="00B63AF8" w:rsidRPr="008F63C7" w:rsidRDefault="00B63AF8" w:rsidP="00B63AF8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B63AF8" w:rsidRPr="00EB0862" w:rsidRDefault="00B63AF8" w:rsidP="00D3351A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proofErr w:type="spellStart"/>
            <w:r w:rsidRPr="00EB0862">
              <w:rPr>
                <w:b w:val="0"/>
                <w:iCs/>
                <w:sz w:val="20"/>
                <w:szCs w:val="20"/>
              </w:rPr>
              <w:t>Taha</w:t>
            </w:r>
            <w:proofErr w:type="spellEnd"/>
            <w:r w:rsidRPr="00EB0862">
              <w:rPr>
                <w:b w:val="0"/>
                <w:iCs/>
                <w:sz w:val="20"/>
                <w:szCs w:val="20"/>
              </w:rPr>
              <w:t xml:space="preserve"> Kibria</w:t>
            </w:r>
          </w:p>
        </w:tc>
      </w:tr>
      <w:tr w:rsidR="00B63AF8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B63AF8" w:rsidRPr="00EB0862" w:rsidRDefault="00B63AF8" w:rsidP="00D3351A">
            <w:pPr>
              <w:rPr>
                <w:iCs/>
                <w:sz w:val="20"/>
                <w:szCs w:val="20"/>
              </w:rPr>
            </w:pPr>
            <w:r w:rsidRPr="00EB0862">
              <w:rPr>
                <w:sz w:val="20"/>
                <w:szCs w:val="20"/>
              </w:rPr>
              <w:t>Syed Asad Abrar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B63AF8" w:rsidRPr="00516376" w:rsidRDefault="00B63AF8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B63AF8" w:rsidRPr="008F63C7" w:rsidRDefault="00B63AF8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740762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 xml:space="preserve">game allows the user to swipe a tile </w:t>
            </w:r>
            <w:r w:rsidR="00740762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.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8F63C7" w:rsidRDefault="00B63AF8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B63AF8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B63AF8" w:rsidRPr="00516376" w:rsidRDefault="00B63AF8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level.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8F63C7" w:rsidRDefault="00B63AF8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516376" w:rsidRDefault="00B63AF8" w:rsidP="00E927A3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User swipes a tile </w:t>
            </w:r>
            <w:r w:rsidR="00E927A3">
              <w:rPr>
                <w:b w:val="0"/>
                <w:i w:val="0"/>
                <w:sz w:val="20"/>
                <w:szCs w:val="20"/>
              </w:rPr>
              <w:t>right</w:t>
            </w:r>
            <w:r>
              <w:rPr>
                <w:b w:val="0"/>
                <w:i w:val="0"/>
                <w:sz w:val="20"/>
                <w:szCs w:val="20"/>
              </w:rPr>
              <w:t>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516376" w:rsidRDefault="00B63AF8" w:rsidP="00104838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 xml:space="preserve">The </w:t>
            </w:r>
            <w:r>
              <w:rPr>
                <w:bCs/>
                <w:sz w:val="20"/>
                <w:szCs w:val="20"/>
              </w:rPr>
              <w:t xml:space="preserve">tile moves </w:t>
            </w:r>
            <w:r w:rsidR="00104838">
              <w:rPr>
                <w:bCs/>
                <w:sz w:val="20"/>
                <w:szCs w:val="20"/>
              </w:rPr>
              <w:t>right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B63AF8" w:rsidRPr="00262D80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262D80">
              <w:rPr>
                <w:b/>
                <w:bCs/>
                <w:sz w:val="20"/>
                <w:szCs w:val="20"/>
              </w:rPr>
              <w:t>Alternate execution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8F63C7" w:rsidRDefault="00B63AF8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B63AF8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B63AF8" w:rsidRPr="008F63C7" w:rsidRDefault="00B63AF8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B63AF8" w:rsidRPr="00262D80" w:rsidRDefault="00B63AF8" w:rsidP="00E927A3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262D80">
              <w:rPr>
                <w:b w:val="0"/>
                <w:i w:val="0"/>
                <w:sz w:val="20"/>
                <w:szCs w:val="20"/>
              </w:rPr>
              <w:t xml:space="preserve">User </w:t>
            </w:r>
            <w:r>
              <w:rPr>
                <w:b w:val="0"/>
                <w:i w:val="0"/>
                <w:sz w:val="20"/>
                <w:szCs w:val="20"/>
              </w:rPr>
              <w:t xml:space="preserve">swipes any tile </w:t>
            </w:r>
            <w:r w:rsidR="00E927A3">
              <w:rPr>
                <w:b w:val="0"/>
                <w:i w:val="0"/>
                <w:sz w:val="20"/>
                <w:szCs w:val="20"/>
              </w:rPr>
              <w:t>right</w:t>
            </w:r>
            <w:r>
              <w:rPr>
                <w:b w:val="0"/>
                <w:i w:val="0"/>
                <w:sz w:val="20"/>
                <w:szCs w:val="20"/>
              </w:rPr>
              <w:t xml:space="preserve"> in the </w:t>
            </w:r>
            <w:r w:rsidR="00E927A3">
              <w:rPr>
                <w:b w:val="0"/>
                <w:i w:val="0"/>
                <w:sz w:val="20"/>
                <w:szCs w:val="20"/>
              </w:rPr>
              <w:t>third</w:t>
            </w:r>
            <w:r>
              <w:rPr>
                <w:b w:val="0"/>
                <w:i w:val="0"/>
                <w:sz w:val="20"/>
                <w:szCs w:val="20"/>
              </w:rPr>
              <w:t xml:space="preserve"> column.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B63AF8" w:rsidRPr="00262D80" w:rsidRDefault="00B63AF8" w:rsidP="00D3351A">
            <w:pPr>
              <w:rPr>
                <w:bCs/>
                <w:sz w:val="20"/>
                <w:szCs w:val="20"/>
              </w:rPr>
            </w:pPr>
            <w:r w:rsidRPr="00262D80">
              <w:rPr>
                <w:bCs/>
                <w:sz w:val="20"/>
                <w:szCs w:val="20"/>
              </w:rPr>
              <w:t>The system</w:t>
            </w:r>
            <w:r>
              <w:rPr>
                <w:bCs/>
                <w:sz w:val="20"/>
                <w:szCs w:val="20"/>
              </w:rPr>
              <w:t xml:space="preserve"> prints a toast “Invalid move”.</w:t>
            </w:r>
          </w:p>
        </w:tc>
      </w:tr>
      <w:tr w:rsidR="00B63AF8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B63AF8" w:rsidRDefault="00B63AF8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B63AF8" w:rsidRPr="00262D80" w:rsidRDefault="00B63AF8" w:rsidP="0011436A">
            <w:pPr>
              <w:rPr>
                <w:bCs/>
              </w:rPr>
            </w:pPr>
            <w:r w:rsidRPr="00262D80">
              <w:rPr>
                <w:b/>
                <w:bCs/>
                <w:sz w:val="20"/>
                <w:szCs w:val="20"/>
              </w:rPr>
              <w:t>1.</w:t>
            </w:r>
            <w:r>
              <w:rPr>
                <w:bCs/>
              </w:rPr>
              <w:t xml:space="preserve"> Swipe </w:t>
            </w:r>
            <w:r w:rsidR="0011436A">
              <w:rPr>
                <w:bCs/>
              </w:rPr>
              <w:t>right</w:t>
            </w:r>
            <w:r>
              <w:rPr>
                <w:bCs/>
              </w:rPr>
              <w:t xml:space="preserve"> tile of </w:t>
            </w:r>
            <w:r w:rsidR="00E927A3">
              <w:rPr>
                <w:bCs/>
              </w:rPr>
              <w:t>third</w:t>
            </w:r>
            <w:r>
              <w:rPr>
                <w:bCs/>
              </w:rPr>
              <w:t xml:space="preserve"> row and first column.</w:t>
            </w:r>
          </w:p>
        </w:tc>
      </w:tr>
      <w:tr w:rsidR="00B63AF8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B63AF8" w:rsidRPr="008F63C7" w:rsidRDefault="00B63AF8" w:rsidP="00D3351A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B63AF8" w:rsidRPr="008F63C7" w:rsidRDefault="00B63AF8" w:rsidP="00D3351A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Failed </w:t>
            </w:r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>Not Executed</w:t>
            </w:r>
          </w:p>
        </w:tc>
      </w:tr>
    </w:tbl>
    <w:p w:rsidR="00B63AF8" w:rsidRDefault="00B63AF8" w:rsidP="00B63AF8"/>
    <w:p w:rsidR="00B63AF8" w:rsidRDefault="00B63AF8" w:rsidP="00B63AF8"/>
    <w:p w:rsidR="00E927A3" w:rsidRDefault="00E927A3" w:rsidP="00E927A3">
      <w:pPr>
        <w:pStyle w:val="Heading2"/>
      </w:pPr>
      <w:r>
        <w:t xml:space="preserve">Swipe Tile </w:t>
      </w:r>
      <w:r w:rsidR="00BF182C">
        <w:t>Up</w:t>
      </w:r>
    </w:p>
    <w:p w:rsidR="00E927A3" w:rsidRDefault="00E927A3" w:rsidP="00E927A3"/>
    <w:p w:rsidR="00E927A3" w:rsidRPr="008F63C7" w:rsidRDefault="00E927A3" w:rsidP="00E927A3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927A3" w:rsidRPr="00516376" w:rsidRDefault="00BF182C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927A3" w:rsidRPr="008F63C7" w:rsidRDefault="00E927A3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E927A3" w:rsidRPr="00BF182C" w:rsidRDefault="00BF182C" w:rsidP="00BF182C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r w:rsidRPr="00BF182C">
              <w:rPr>
                <w:b w:val="0"/>
                <w:sz w:val="20"/>
                <w:szCs w:val="20"/>
              </w:rPr>
              <w:t>Syed Asad Abrar</w:t>
            </w:r>
          </w:p>
        </w:tc>
      </w:tr>
      <w:tr w:rsidR="00E927A3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927A3" w:rsidRPr="00516376" w:rsidRDefault="00E927A3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E927A3" w:rsidRPr="00EB0862" w:rsidRDefault="00BF182C" w:rsidP="00D3351A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</w:t>
            </w:r>
            <w:proofErr w:type="spellEnd"/>
            <w:r>
              <w:rPr>
                <w:sz w:val="20"/>
                <w:szCs w:val="20"/>
              </w:rPr>
              <w:t xml:space="preserve"> Kibria</w:t>
            </w: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927A3" w:rsidRPr="00516376" w:rsidRDefault="00E927A3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E927A3" w:rsidRPr="008F63C7" w:rsidRDefault="00E927A3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927A3" w:rsidRPr="00516376" w:rsidRDefault="00E927A3" w:rsidP="00BF182C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 xml:space="preserve">game allows the user to swipe a tile </w:t>
            </w:r>
            <w:r w:rsidR="00BF182C">
              <w:rPr>
                <w:sz w:val="20"/>
                <w:szCs w:val="20"/>
              </w:rPr>
              <w:t>up</w:t>
            </w:r>
            <w:r>
              <w:rPr>
                <w:sz w:val="20"/>
                <w:szCs w:val="20"/>
              </w:rPr>
              <w:t>.</w:t>
            </w: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927A3" w:rsidRPr="008F63C7" w:rsidRDefault="00E927A3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927A3" w:rsidRPr="00516376" w:rsidRDefault="00E927A3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927A3" w:rsidRPr="00516376" w:rsidRDefault="00E927A3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E927A3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927A3" w:rsidRPr="00516376" w:rsidRDefault="00E927A3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level.</w:t>
            </w:r>
          </w:p>
        </w:tc>
      </w:tr>
      <w:tr w:rsidR="00E927A3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927A3" w:rsidRPr="008F63C7" w:rsidRDefault="00E927A3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E927A3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927A3" w:rsidRPr="00516376" w:rsidRDefault="00E927A3" w:rsidP="00BF182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User swipes a tile </w:t>
            </w:r>
            <w:r w:rsidR="00BF182C">
              <w:rPr>
                <w:b w:val="0"/>
                <w:i w:val="0"/>
                <w:sz w:val="20"/>
                <w:szCs w:val="20"/>
              </w:rPr>
              <w:t>up</w:t>
            </w:r>
            <w:r>
              <w:rPr>
                <w:b w:val="0"/>
                <w:i w:val="0"/>
                <w:sz w:val="20"/>
                <w:szCs w:val="20"/>
              </w:rPr>
              <w:t>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927A3" w:rsidRPr="00516376" w:rsidRDefault="00E927A3" w:rsidP="00104838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 xml:space="preserve">The </w:t>
            </w:r>
            <w:r>
              <w:rPr>
                <w:bCs/>
                <w:sz w:val="20"/>
                <w:szCs w:val="20"/>
              </w:rPr>
              <w:t xml:space="preserve">tile moves </w:t>
            </w:r>
            <w:r w:rsidR="00104838">
              <w:rPr>
                <w:bCs/>
                <w:sz w:val="20"/>
                <w:szCs w:val="20"/>
              </w:rPr>
              <w:t>up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E927A3" w:rsidRPr="008F63C7" w:rsidTr="00D3351A">
        <w:trPr>
          <w:trHeight w:val="402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E927A3" w:rsidRPr="00262D80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262D80">
              <w:rPr>
                <w:b/>
                <w:bCs/>
                <w:sz w:val="20"/>
                <w:szCs w:val="20"/>
              </w:rPr>
              <w:t>Alternate execution</w:t>
            </w:r>
          </w:p>
        </w:tc>
      </w:tr>
      <w:tr w:rsidR="00E927A3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927A3" w:rsidRPr="008F63C7" w:rsidRDefault="00E927A3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E927A3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927A3" w:rsidRPr="008F63C7" w:rsidRDefault="00E927A3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927A3" w:rsidRPr="00262D80" w:rsidRDefault="00E927A3" w:rsidP="00BF182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262D80">
              <w:rPr>
                <w:b w:val="0"/>
                <w:i w:val="0"/>
                <w:sz w:val="20"/>
                <w:szCs w:val="20"/>
              </w:rPr>
              <w:t xml:space="preserve">User </w:t>
            </w:r>
            <w:r>
              <w:rPr>
                <w:b w:val="0"/>
                <w:i w:val="0"/>
                <w:sz w:val="20"/>
                <w:szCs w:val="20"/>
              </w:rPr>
              <w:t xml:space="preserve">swipes any tile </w:t>
            </w:r>
            <w:r w:rsidR="00BF182C">
              <w:rPr>
                <w:b w:val="0"/>
                <w:i w:val="0"/>
                <w:sz w:val="20"/>
                <w:szCs w:val="20"/>
              </w:rPr>
              <w:t>up</w:t>
            </w:r>
            <w:r>
              <w:rPr>
                <w:b w:val="0"/>
                <w:i w:val="0"/>
                <w:sz w:val="20"/>
                <w:szCs w:val="20"/>
              </w:rPr>
              <w:t xml:space="preserve"> in the </w:t>
            </w:r>
            <w:r w:rsidR="00BF182C">
              <w:rPr>
                <w:b w:val="0"/>
                <w:i w:val="0"/>
                <w:sz w:val="20"/>
                <w:szCs w:val="20"/>
              </w:rPr>
              <w:t>first</w:t>
            </w:r>
            <w:r>
              <w:rPr>
                <w:b w:val="0"/>
                <w:i w:val="0"/>
                <w:sz w:val="20"/>
                <w:szCs w:val="20"/>
              </w:rPr>
              <w:t xml:space="preserve"> </w:t>
            </w:r>
            <w:r w:rsidR="00BF182C">
              <w:rPr>
                <w:b w:val="0"/>
                <w:i w:val="0"/>
                <w:sz w:val="20"/>
                <w:szCs w:val="20"/>
              </w:rPr>
              <w:t>row</w:t>
            </w:r>
            <w:r>
              <w:rPr>
                <w:b w:val="0"/>
                <w:i w:val="0"/>
                <w:sz w:val="20"/>
                <w:szCs w:val="20"/>
              </w:rPr>
              <w:t>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927A3" w:rsidRPr="00262D80" w:rsidRDefault="00E927A3" w:rsidP="00D3351A">
            <w:pPr>
              <w:rPr>
                <w:bCs/>
                <w:sz w:val="20"/>
                <w:szCs w:val="20"/>
              </w:rPr>
            </w:pPr>
            <w:r w:rsidRPr="00262D80">
              <w:rPr>
                <w:bCs/>
                <w:sz w:val="20"/>
                <w:szCs w:val="20"/>
              </w:rPr>
              <w:t>The system</w:t>
            </w:r>
            <w:r>
              <w:rPr>
                <w:bCs/>
                <w:sz w:val="20"/>
                <w:szCs w:val="20"/>
              </w:rPr>
              <w:t xml:space="preserve"> prints a toast “Invalid move”.</w:t>
            </w:r>
          </w:p>
        </w:tc>
      </w:tr>
      <w:tr w:rsidR="00E927A3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E927A3" w:rsidRDefault="00E927A3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E927A3" w:rsidRPr="00262D80" w:rsidRDefault="00E927A3" w:rsidP="00C00156">
            <w:pPr>
              <w:rPr>
                <w:bCs/>
              </w:rPr>
            </w:pPr>
            <w:r w:rsidRPr="00262D80">
              <w:rPr>
                <w:b/>
                <w:bCs/>
                <w:sz w:val="20"/>
                <w:szCs w:val="20"/>
              </w:rPr>
              <w:t>1.</w:t>
            </w:r>
            <w:r>
              <w:rPr>
                <w:bCs/>
              </w:rPr>
              <w:t xml:space="preserve"> Swipe </w:t>
            </w:r>
            <w:r w:rsidR="00C00156">
              <w:rPr>
                <w:bCs/>
              </w:rPr>
              <w:t>up</w:t>
            </w:r>
            <w:r>
              <w:rPr>
                <w:bCs/>
              </w:rPr>
              <w:t xml:space="preserve"> tile of </w:t>
            </w:r>
            <w:r w:rsidR="00BF182C">
              <w:rPr>
                <w:bCs/>
              </w:rPr>
              <w:t>first</w:t>
            </w:r>
            <w:r>
              <w:rPr>
                <w:bCs/>
              </w:rPr>
              <w:t xml:space="preserve"> row and first column.</w:t>
            </w:r>
          </w:p>
        </w:tc>
      </w:tr>
      <w:tr w:rsidR="00E927A3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E927A3" w:rsidRPr="008F63C7" w:rsidRDefault="00E927A3" w:rsidP="00D3351A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E927A3" w:rsidRPr="008F63C7" w:rsidRDefault="00E927A3" w:rsidP="00D3351A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Failed </w:t>
            </w:r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>Not Executed</w:t>
            </w:r>
          </w:p>
        </w:tc>
      </w:tr>
    </w:tbl>
    <w:p w:rsidR="00CB587B" w:rsidRDefault="00CB587B" w:rsidP="00CB587B">
      <w:pPr>
        <w:pStyle w:val="Heading2"/>
      </w:pPr>
      <w:r>
        <w:lastRenderedPageBreak/>
        <w:t>Swipe Tile Down</w:t>
      </w:r>
    </w:p>
    <w:p w:rsidR="00CB587B" w:rsidRDefault="00CB587B" w:rsidP="00CB587B"/>
    <w:p w:rsidR="00CB587B" w:rsidRPr="008F63C7" w:rsidRDefault="00CB587B" w:rsidP="00CB587B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CB587B" w:rsidRPr="00516376" w:rsidRDefault="00CB587B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CB587B" w:rsidRPr="008F63C7" w:rsidRDefault="00CB587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CB587B" w:rsidRPr="00BF182C" w:rsidRDefault="00CB587B" w:rsidP="00D3351A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r w:rsidRPr="00BF182C">
              <w:rPr>
                <w:b w:val="0"/>
                <w:sz w:val="20"/>
                <w:szCs w:val="20"/>
              </w:rPr>
              <w:t>Syed Asad Abrar</w:t>
            </w:r>
          </w:p>
        </w:tc>
      </w:tr>
      <w:tr w:rsidR="00CB587B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CB587B" w:rsidRPr="00516376" w:rsidRDefault="00CB587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CB587B" w:rsidRPr="00EB0862" w:rsidRDefault="00CB587B" w:rsidP="00D3351A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</w:t>
            </w:r>
            <w:proofErr w:type="spellEnd"/>
            <w:r>
              <w:rPr>
                <w:sz w:val="20"/>
                <w:szCs w:val="20"/>
              </w:rPr>
              <w:t xml:space="preserve"> Kibria</w:t>
            </w: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CB587B" w:rsidRPr="00516376" w:rsidRDefault="00CB587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CB587B" w:rsidRPr="008F63C7" w:rsidRDefault="00CB587B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CB587B" w:rsidRPr="00516376" w:rsidRDefault="00CB587B" w:rsidP="00CB587B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>game allows the user to swipe a tile down.</w:t>
            </w: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CB587B" w:rsidRPr="008F63C7" w:rsidRDefault="00CB587B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CB587B" w:rsidRPr="00516376" w:rsidRDefault="00CB587B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CB587B" w:rsidRPr="00516376" w:rsidRDefault="00CB587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CB587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CB587B" w:rsidRPr="00516376" w:rsidRDefault="00CB587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level.</w:t>
            </w:r>
          </w:p>
        </w:tc>
      </w:tr>
      <w:tr w:rsidR="00CB587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CB587B" w:rsidRPr="008F63C7" w:rsidRDefault="00CB587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CB587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CB587B" w:rsidRPr="00516376" w:rsidRDefault="00CB587B" w:rsidP="000C56CE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User swipes a tile </w:t>
            </w:r>
            <w:r w:rsidR="000C56CE">
              <w:rPr>
                <w:b w:val="0"/>
                <w:i w:val="0"/>
                <w:sz w:val="20"/>
                <w:szCs w:val="20"/>
              </w:rPr>
              <w:t>down</w:t>
            </w:r>
            <w:r>
              <w:rPr>
                <w:b w:val="0"/>
                <w:i w:val="0"/>
                <w:sz w:val="20"/>
                <w:szCs w:val="20"/>
              </w:rPr>
              <w:t>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CB587B" w:rsidRPr="00516376" w:rsidRDefault="00CB587B" w:rsidP="00F83B3A">
            <w:pPr>
              <w:rPr>
                <w:bCs/>
                <w:sz w:val="20"/>
                <w:szCs w:val="20"/>
              </w:rPr>
            </w:pPr>
            <w:r w:rsidRPr="00516376">
              <w:rPr>
                <w:bCs/>
                <w:sz w:val="20"/>
                <w:szCs w:val="20"/>
              </w:rPr>
              <w:t xml:space="preserve">The </w:t>
            </w:r>
            <w:r>
              <w:rPr>
                <w:bCs/>
                <w:sz w:val="20"/>
                <w:szCs w:val="20"/>
              </w:rPr>
              <w:t xml:space="preserve">tile moves </w:t>
            </w:r>
            <w:r w:rsidR="00F83B3A">
              <w:rPr>
                <w:bCs/>
                <w:sz w:val="20"/>
                <w:szCs w:val="20"/>
              </w:rPr>
              <w:t>down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CB587B" w:rsidRPr="008F63C7" w:rsidTr="00D3351A">
        <w:trPr>
          <w:trHeight w:val="402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CB587B" w:rsidRPr="00262D80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262D80">
              <w:rPr>
                <w:b/>
                <w:bCs/>
                <w:sz w:val="20"/>
                <w:szCs w:val="20"/>
              </w:rPr>
              <w:t>Alternate execution</w:t>
            </w:r>
          </w:p>
        </w:tc>
      </w:tr>
      <w:tr w:rsidR="00CB587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CB587B" w:rsidRPr="008F63C7" w:rsidRDefault="00CB587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CB587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CB587B" w:rsidRPr="008F63C7" w:rsidRDefault="00CB587B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CB587B" w:rsidRPr="00262D80" w:rsidRDefault="00CB587B" w:rsidP="00F83B3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262D80">
              <w:rPr>
                <w:b w:val="0"/>
                <w:i w:val="0"/>
                <w:sz w:val="20"/>
                <w:szCs w:val="20"/>
              </w:rPr>
              <w:t xml:space="preserve">User </w:t>
            </w:r>
            <w:r>
              <w:rPr>
                <w:b w:val="0"/>
                <w:i w:val="0"/>
                <w:sz w:val="20"/>
                <w:szCs w:val="20"/>
              </w:rPr>
              <w:t xml:space="preserve">swipes any tile </w:t>
            </w:r>
            <w:r w:rsidR="00104838">
              <w:rPr>
                <w:b w:val="0"/>
                <w:i w:val="0"/>
                <w:sz w:val="20"/>
                <w:szCs w:val="20"/>
              </w:rPr>
              <w:t>down</w:t>
            </w:r>
            <w:r>
              <w:rPr>
                <w:b w:val="0"/>
                <w:i w:val="0"/>
                <w:sz w:val="20"/>
                <w:szCs w:val="20"/>
              </w:rPr>
              <w:t xml:space="preserve"> in the </w:t>
            </w:r>
            <w:r w:rsidR="00F83B3A">
              <w:rPr>
                <w:b w:val="0"/>
                <w:i w:val="0"/>
                <w:sz w:val="20"/>
                <w:szCs w:val="20"/>
              </w:rPr>
              <w:t>third</w:t>
            </w:r>
            <w:r>
              <w:rPr>
                <w:b w:val="0"/>
                <w:i w:val="0"/>
                <w:sz w:val="20"/>
                <w:szCs w:val="20"/>
              </w:rPr>
              <w:t xml:space="preserve"> row.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CB587B" w:rsidRPr="00262D80" w:rsidRDefault="00CB587B" w:rsidP="00D3351A">
            <w:pPr>
              <w:rPr>
                <w:bCs/>
                <w:sz w:val="20"/>
                <w:szCs w:val="20"/>
              </w:rPr>
            </w:pPr>
            <w:r w:rsidRPr="00262D80">
              <w:rPr>
                <w:bCs/>
                <w:sz w:val="20"/>
                <w:szCs w:val="20"/>
              </w:rPr>
              <w:t>The system</w:t>
            </w:r>
            <w:r>
              <w:rPr>
                <w:bCs/>
                <w:sz w:val="20"/>
                <w:szCs w:val="20"/>
              </w:rPr>
              <w:t xml:space="preserve"> prints a toast “Invalid move”.</w:t>
            </w:r>
          </w:p>
        </w:tc>
      </w:tr>
      <w:tr w:rsidR="00CB587B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CB587B" w:rsidRDefault="00CB587B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CB587B" w:rsidRPr="00262D80" w:rsidRDefault="00CB587B" w:rsidP="00C00156">
            <w:pPr>
              <w:rPr>
                <w:bCs/>
              </w:rPr>
            </w:pPr>
            <w:r w:rsidRPr="00262D80">
              <w:rPr>
                <w:b/>
                <w:bCs/>
                <w:sz w:val="20"/>
                <w:szCs w:val="20"/>
              </w:rPr>
              <w:t>1.</w:t>
            </w:r>
            <w:r>
              <w:rPr>
                <w:bCs/>
              </w:rPr>
              <w:t xml:space="preserve"> Swipe </w:t>
            </w:r>
            <w:r w:rsidR="00C00156">
              <w:rPr>
                <w:bCs/>
              </w:rPr>
              <w:t>down</w:t>
            </w:r>
            <w:bookmarkStart w:id="4" w:name="_GoBack"/>
            <w:bookmarkEnd w:id="4"/>
            <w:r>
              <w:rPr>
                <w:bCs/>
              </w:rPr>
              <w:t xml:space="preserve"> tile of </w:t>
            </w:r>
            <w:r w:rsidR="00EE7FE3">
              <w:rPr>
                <w:bCs/>
              </w:rPr>
              <w:t>third</w:t>
            </w:r>
            <w:r>
              <w:rPr>
                <w:bCs/>
              </w:rPr>
              <w:t xml:space="preserve"> row and first column.</w:t>
            </w:r>
          </w:p>
        </w:tc>
      </w:tr>
      <w:tr w:rsidR="00CB587B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CB587B" w:rsidRPr="008F63C7" w:rsidRDefault="00CB587B" w:rsidP="00D3351A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CB587B" w:rsidRPr="008F63C7" w:rsidRDefault="00CB587B" w:rsidP="00D3351A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Failed </w:t>
            </w:r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>Not Executed</w:t>
            </w:r>
          </w:p>
        </w:tc>
      </w:tr>
    </w:tbl>
    <w:p w:rsidR="00E927A3" w:rsidRDefault="00E927A3" w:rsidP="00E927A3"/>
    <w:p w:rsidR="00E927A3" w:rsidRDefault="00E927A3" w:rsidP="00E927A3"/>
    <w:p w:rsidR="00E8749B" w:rsidRDefault="00E8749B" w:rsidP="00E8749B">
      <w:pPr>
        <w:pStyle w:val="Heading2"/>
      </w:pPr>
      <w:r>
        <w:t>Show Question</w:t>
      </w:r>
    </w:p>
    <w:p w:rsidR="00E8749B" w:rsidRDefault="00E8749B" w:rsidP="00E8749B"/>
    <w:p w:rsidR="00E8749B" w:rsidRPr="008F63C7" w:rsidRDefault="00E8749B" w:rsidP="00E8749B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8749B" w:rsidRPr="00516376" w:rsidRDefault="00505022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8749B" w:rsidRPr="008F63C7" w:rsidRDefault="00E8749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E8749B" w:rsidRPr="00505022" w:rsidRDefault="00505022" w:rsidP="00505022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proofErr w:type="spellStart"/>
            <w:r w:rsidRPr="00505022">
              <w:rPr>
                <w:b w:val="0"/>
                <w:sz w:val="20"/>
                <w:szCs w:val="20"/>
              </w:rPr>
              <w:t>Taha</w:t>
            </w:r>
            <w:proofErr w:type="spellEnd"/>
            <w:r w:rsidRPr="00505022">
              <w:rPr>
                <w:b w:val="0"/>
                <w:sz w:val="20"/>
                <w:szCs w:val="20"/>
              </w:rPr>
              <w:t xml:space="preserve"> Kibria</w:t>
            </w:r>
          </w:p>
        </w:tc>
      </w:tr>
      <w:tr w:rsidR="00E8749B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8749B" w:rsidRPr="00516376" w:rsidRDefault="00E8749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E8749B" w:rsidRPr="00505022" w:rsidRDefault="00505022" w:rsidP="00D3351A">
            <w:pPr>
              <w:rPr>
                <w:iCs/>
                <w:sz w:val="20"/>
                <w:szCs w:val="20"/>
              </w:rPr>
            </w:pPr>
            <w:r w:rsidRPr="00505022">
              <w:rPr>
                <w:sz w:val="20"/>
                <w:szCs w:val="20"/>
              </w:rPr>
              <w:t>Syed Asad Abrar</w:t>
            </w: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E8749B" w:rsidRPr="00516376" w:rsidRDefault="00E8749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E8749B" w:rsidRPr="008F63C7" w:rsidRDefault="00E8749B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8749B" w:rsidRPr="00516376" w:rsidRDefault="00E8749B" w:rsidP="00505022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 xml:space="preserve">game </w:t>
            </w:r>
            <w:r w:rsidR="00505022">
              <w:rPr>
                <w:sz w:val="20"/>
                <w:szCs w:val="20"/>
              </w:rPr>
              <w:t>shows the user the question if he clicks the question button.</w:t>
            </w: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8749B" w:rsidRPr="008F63C7" w:rsidRDefault="00E8749B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8749B" w:rsidRPr="00516376" w:rsidRDefault="00E8749B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8749B" w:rsidRPr="00516376" w:rsidRDefault="00E8749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E8749B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E8749B" w:rsidRPr="00516376" w:rsidRDefault="00E8749B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level.</w:t>
            </w:r>
          </w:p>
        </w:tc>
      </w:tr>
      <w:tr w:rsidR="00E8749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8749B" w:rsidRPr="008F63C7" w:rsidRDefault="00E8749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E8749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8749B" w:rsidRPr="00516376" w:rsidRDefault="00E8749B" w:rsidP="00505022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User </w:t>
            </w:r>
            <w:r w:rsidR="00505022">
              <w:rPr>
                <w:b w:val="0"/>
                <w:i w:val="0"/>
                <w:sz w:val="20"/>
                <w:szCs w:val="20"/>
              </w:rPr>
              <w:t>presses on question button.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8749B" w:rsidRPr="00516376" w:rsidRDefault="00505022" w:rsidP="00D335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 is displayed.</w:t>
            </w:r>
          </w:p>
        </w:tc>
      </w:tr>
      <w:tr w:rsidR="00E8749B" w:rsidRPr="008F63C7" w:rsidTr="00D3351A">
        <w:trPr>
          <w:trHeight w:val="402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E8749B" w:rsidRPr="00262D80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262D80">
              <w:rPr>
                <w:b/>
                <w:bCs/>
                <w:sz w:val="20"/>
                <w:szCs w:val="20"/>
              </w:rPr>
              <w:t>Alternate execution</w:t>
            </w:r>
          </w:p>
        </w:tc>
      </w:tr>
      <w:tr w:rsidR="00E8749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8749B" w:rsidRPr="008F63C7" w:rsidRDefault="00E8749B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E8749B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E8749B" w:rsidRPr="008F63C7" w:rsidRDefault="00E8749B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E8749B" w:rsidRPr="00262D80" w:rsidRDefault="00E8749B" w:rsidP="00505022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 w:rsidRPr="00262D80">
              <w:rPr>
                <w:b w:val="0"/>
                <w:i w:val="0"/>
                <w:sz w:val="20"/>
                <w:szCs w:val="20"/>
              </w:rPr>
              <w:t xml:space="preserve">User </w:t>
            </w:r>
            <w:r w:rsidR="00505022">
              <w:rPr>
                <w:b w:val="0"/>
                <w:i w:val="0"/>
                <w:sz w:val="20"/>
                <w:szCs w:val="20"/>
              </w:rPr>
              <w:t>has already answered questions 2 times and still presses the question button.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E8749B" w:rsidRPr="00262D80" w:rsidRDefault="00E8749B" w:rsidP="00505022">
            <w:pPr>
              <w:rPr>
                <w:bCs/>
                <w:sz w:val="20"/>
                <w:szCs w:val="20"/>
              </w:rPr>
            </w:pPr>
            <w:r w:rsidRPr="00262D80">
              <w:rPr>
                <w:bCs/>
                <w:sz w:val="20"/>
                <w:szCs w:val="20"/>
              </w:rPr>
              <w:t>The system</w:t>
            </w:r>
            <w:r>
              <w:rPr>
                <w:bCs/>
                <w:sz w:val="20"/>
                <w:szCs w:val="20"/>
              </w:rPr>
              <w:t xml:space="preserve"> prints a toast “</w:t>
            </w:r>
            <w:r w:rsidR="00505022">
              <w:rPr>
                <w:bCs/>
                <w:sz w:val="20"/>
                <w:szCs w:val="20"/>
              </w:rPr>
              <w:t>You have already tried to answer questions!</w:t>
            </w:r>
            <w:proofErr w:type="gramStart"/>
            <w:r>
              <w:rPr>
                <w:bCs/>
                <w:sz w:val="20"/>
                <w:szCs w:val="20"/>
              </w:rPr>
              <w:t>”.</w:t>
            </w:r>
            <w:proofErr w:type="gramEnd"/>
          </w:p>
        </w:tc>
      </w:tr>
      <w:tr w:rsidR="00E8749B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E8749B" w:rsidRDefault="00E8749B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E8749B" w:rsidRPr="00505022" w:rsidRDefault="00505022" w:rsidP="00505022">
            <w:pPr>
              <w:rPr>
                <w:bCs/>
              </w:rPr>
            </w:pPr>
            <w:r w:rsidRPr="00505022">
              <w:rPr>
                <w:b/>
                <w:bCs/>
                <w:sz w:val="20"/>
                <w:szCs w:val="20"/>
              </w:rPr>
              <w:t>1.</w:t>
            </w:r>
            <w:r>
              <w:rPr>
                <w:bCs/>
              </w:rPr>
              <w:t xml:space="preserve"> </w:t>
            </w:r>
            <w:r w:rsidRPr="00505022">
              <w:rPr>
                <w:bCs/>
                <w:sz w:val="20"/>
                <w:szCs w:val="20"/>
              </w:rPr>
              <w:t>Question 1</w:t>
            </w:r>
          </w:p>
        </w:tc>
      </w:tr>
      <w:tr w:rsidR="00E8749B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E8749B" w:rsidRPr="008F63C7" w:rsidRDefault="00E8749B" w:rsidP="00D3351A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E8749B" w:rsidRPr="008F63C7" w:rsidRDefault="00E8749B" w:rsidP="00D3351A">
            <w:pPr>
              <w:rPr>
                <w:b/>
              </w:rPr>
            </w:pPr>
            <w:r w:rsidRPr="008F63C7">
              <w:rPr>
                <w:b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1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Passed </w:t>
            </w:r>
            <w:r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 xml:space="preserve">Failed </w:t>
            </w:r>
            <w:r w:rsidRPr="008F63C7">
              <w:rPr>
                <w:b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Pr="008F63C7">
              <w:rPr>
                <w:b/>
              </w:rPr>
              <w:fldChar w:fldCharType="end"/>
            </w:r>
            <w:r w:rsidRPr="008F63C7">
              <w:rPr>
                <w:b/>
              </w:rPr>
              <w:t>Not Executed</w:t>
            </w:r>
          </w:p>
        </w:tc>
      </w:tr>
    </w:tbl>
    <w:p w:rsidR="00505022" w:rsidRDefault="00505022" w:rsidP="00505022">
      <w:pPr>
        <w:pStyle w:val="Heading2"/>
      </w:pPr>
      <w:r>
        <w:lastRenderedPageBreak/>
        <w:t>Show Video</w:t>
      </w:r>
    </w:p>
    <w:p w:rsidR="00505022" w:rsidRDefault="00505022" w:rsidP="00505022"/>
    <w:p w:rsidR="00505022" w:rsidRPr="008F63C7" w:rsidRDefault="00505022" w:rsidP="00505022">
      <w:pPr>
        <w:pStyle w:val="Footer"/>
        <w:tabs>
          <w:tab w:val="clear" w:pos="4320"/>
          <w:tab w:val="clear" w:pos="8640"/>
        </w:tabs>
        <w:rPr>
          <w:b/>
        </w:rPr>
      </w:pP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8"/>
        <w:gridCol w:w="2043"/>
        <w:gridCol w:w="1549"/>
        <w:gridCol w:w="893"/>
        <w:gridCol w:w="2446"/>
      </w:tblGrid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br w:type="page"/>
            </w:r>
            <w:r w:rsidRPr="008F63C7">
              <w:rPr>
                <w:b/>
                <w:bCs/>
                <w:color w:val="000000"/>
                <w:sz w:val="20"/>
                <w:szCs w:val="20"/>
              </w:rPr>
              <w:t>Test Case ID: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505022" w:rsidRPr="00516376" w:rsidRDefault="00505022" w:rsidP="00D3351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505022" w:rsidRPr="008F63C7" w:rsidRDefault="00505022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QA Test Engineer</w:t>
            </w:r>
          </w:p>
        </w:tc>
        <w:tc>
          <w:tcPr>
            <w:tcW w:w="2446" w:type="dxa"/>
            <w:shd w:val="clear" w:color="auto" w:fill="auto"/>
          </w:tcPr>
          <w:p w:rsidR="00505022" w:rsidRPr="00505022" w:rsidRDefault="00505022" w:rsidP="00D3351A">
            <w:pPr>
              <w:pStyle w:val="Heading4"/>
              <w:numPr>
                <w:ilvl w:val="0"/>
                <w:numId w:val="0"/>
              </w:numPr>
              <w:spacing w:before="0" w:after="0"/>
              <w:rPr>
                <w:b w:val="0"/>
                <w:sz w:val="20"/>
                <w:szCs w:val="20"/>
              </w:rPr>
            </w:pPr>
            <w:r w:rsidRPr="00505022">
              <w:rPr>
                <w:b w:val="0"/>
                <w:sz w:val="20"/>
                <w:szCs w:val="20"/>
              </w:rPr>
              <w:t>Syed Asad Abrar</w:t>
            </w:r>
          </w:p>
        </w:tc>
      </w:tr>
      <w:tr w:rsidR="00505022" w:rsidRPr="008F63C7" w:rsidTr="00D3351A">
        <w:trPr>
          <w:trHeight w:val="260"/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case Version: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505022" w:rsidRPr="00516376" w:rsidRDefault="00505022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2446" w:type="dxa"/>
            <w:shd w:val="clear" w:color="auto" w:fill="auto"/>
          </w:tcPr>
          <w:p w:rsidR="00505022" w:rsidRPr="00505022" w:rsidRDefault="00505022" w:rsidP="00D3351A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</w:t>
            </w:r>
            <w:proofErr w:type="spellEnd"/>
            <w:r>
              <w:rPr>
                <w:sz w:val="20"/>
                <w:szCs w:val="20"/>
              </w:rPr>
              <w:t xml:space="preserve"> Kibria</w:t>
            </w: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Test Date:</w:t>
            </w:r>
          </w:p>
        </w:tc>
        <w:tc>
          <w:tcPr>
            <w:tcW w:w="2051" w:type="dxa"/>
            <w:gridSpan w:val="2"/>
            <w:shd w:val="clear" w:color="auto" w:fill="auto"/>
          </w:tcPr>
          <w:p w:rsidR="00505022" w:rsidRPr="00516376" w:rsidRDefault="00505022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25-April-20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F63C7">
              <w:rPr>
                <w:b/>
                <w:bCs/>
                <w:color w:val="000000"/>
                <w:sz w:val="20"/>
                <w:szCs w:val="20"/>
              </w:rPr>
              <w:t>Use Case Reference(s)</w:t>
            </w:r>
          </w:p>
        </w:tc>
        <w:tc>
          <w:tcPr>
            <w:tcW w:w="2446" w:type="dxa"/>
            <w:shd w:val="clear" w:color="auto" w:fill="auto"/>
          </w:tcPr>
          <w:p w:rsidR="00505022" w:rsidRPr="008F63C7" w:rsidRDefault="00505022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505022" w:rsidRPr="00516376" w:rsidRDefault="00505022" w:rsidP="00D3351A">
            <w:pPr>
              <w:rPr>
                <w:iCs/>
                <w:color w:val="000000"/>
                <w:sz w:val="20"/>
                <w:szCs w:val="20"/>
              </w:rPr>
            </w:pPr>
            <w:r w:rsidRPr="00516376">
              <w:rPr>
                <w:iCs/>
                <w:color w:val="000000"/>
                <w:sz w:val="20"/>
                <w:szCs w:val="20"/>
              </w:rPr>
              <w:t xml:space="preserve">Check if the </w:t>
            </w:r>
            <w:r>
              <w:rPr>
                <w:sz w:val="20"/>
                <w:szCs w:val="20"/>
              </w:rPr>
              <w:t>game allows the user to swipe a tile down.</w:t>
            </w: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Product/</w:t>
            </w:r>
            <w:proofErr w:type="spellStart"/>
            <w:r w:rsidRPr="008F63C7">
              <w:rPr>
                <w:b/>
                <w:bCs/>
                <w:sz w:val="20"/>
                <w:szCs w:val="20"/>
              </w:rPr>
              <w:t>Ver</w:t>
            </w:r>
            <w:proofErr w:type="spellEnd"/>
            <w:r w:rsidRPr="008F63C7">
              <w:rPr>
                <w:b/>
                <w:bCs/>
                <w:sz w:val="20"/>
                <w:szCs w:val="20"/>
              </w:rPr>
              <w:t>/Module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505022" w:rsidRPr="008F63C7" w:rsidRDefault="00505022" w:rsidP="00D3351A">
            <w:pPr>
              <w:rPr>
                <w:b/>
                <w:iCs/>
                <w:sz w:val="20"/>
                <w:szCs w:val="20"/>
              </w:rPr>
            </w:pP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Environment: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505022" w:rsidRPr="00516376" w:rsidRDefault="00505022" w:rsidP="00D3351A">
            <w:pPr>
              <w:tabs>
                <w:tab w:val="left" w:pos="2670"/>
              </w:tabs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Android</w:t>
            </w: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Assumptions: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505022" w:rsidRPr="00516376" w:rsidRDefault="00505022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knows how to read English language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  <w:tr w:rsidR="00505022" w:rsidRPr="008F63C7" w:rsidTr="00D3351A">
        <w:trPr>
          <w:jc w:val="center"/>
        </w:trPr>
        <w:tc>
          <w:tcPr>
            <w:tcW w:w="2088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Pre-Requisite:</w:t>
            </w:r>
          </w:p>
        </w:tc>
        <w:tc>
          <w:tcPr>
            <w:tcW w:w="6939" w:type="dxa"/>
            <w:gridSpan w:val="5"/>
            <w:shd w:val="clear" w:color="auto" w:fill="auto"/>
          </w:tcPr>
          <w:p w:rsidR="00505022" w:rsidRPr="00516376" w:rsidRDefault="00505022" w:rsidP="00D3351A">
            <w:pPr>
              <w:rPr>
                <w:iCs/>
                <w:sz w:val="20"/>
                <w:szCs w:val="20"/>
              </w:rPr>
            </w:pPr>
            <w:r w:rsidRPr="00516376">
              <w:rPr>
                <w:iCs/>
                <w:sz w:val="20"/>
                <w:szCs w:val="20"/>
              </w:rPr>
              <w:t>User must have the game installed</w:t>
            </w:r>
            <w:r>
              <w:rPr>
                <w:iCs/>
                <w:sz w:val="20"/>
                <w:szCs w:val="20"/>
              </w:rPr>
              <w:t>, opened on a level and has solved it successfully.</w:t>
            </w:r>
          </w:p>
        </w:tc>
      </w:tr>
      <w:tr w:rsidR="00505022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Step No.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505022" w:rsidRPr="008F63C7" w:rsidRDefault="00505022" w:rsidP="00D335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i w:val="0"/>
                <w:sz w:val="20"/>
                <w:szCs w:val="20"/>
              </w:rPr>
            </w:pPr>
            <w:r w:rsidRPr="008F63C7">
              <w:rPr>
                <w:i w:val="0"/>
                <w:sz w:val="20"/>
                <w:szCs w:val="20"/>
              </w:rPr>
              <w:t>Execution description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Procedure result</w:t>
            </w:r>
          </w:p>
        </w:tc>
      </w:tr>
      <w:tr w:rsidR="00505022" w:rsidRPr="008F63C7" w:rsidTr="00D3351A">
        <w:trPr>
          <w:trHeight w:val="402"/>
          <w:jc w:val="center"/>
        </w:trPr>
        <w:tc>
          <w:tcPr>
            <w:tcW w:w="1008" w:type="dxa"/>
            <w:shd w:val="clear" w:color="auto" w:fill="auto"/>
          </w:tcPr>
          <w:p w:rsidR="00505022" w:rsidRPr="008F63C7" w:rsidRDefault="00505022" w:rsidP="00D3351A">
            <w:pPr>
              <w:rPr>
                <w:b/>
                <w:bCs/>
                <w:sz w:val="20"/>
                <w:szCs w:val="20"/>
              </w:rPr>
            </w:pPr>
            <w:r w:rsidRPr="008F63C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505022" w:rsidRPr="00516376" w:rsidRDefault="00505022" w:rsidP="00505022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User presses on “play video” button.</w:t>
            </w:r>
          </w:p>
        </w:tc>
        <w:tc>
          <w:tcPr>
            <w:tcW w:w="3339" w:type="dxa"/>
            <w:gridSpan w:val="2"/>
            <w:shd w:val="clear" w:color="auto" w:fill="auto"/>
          </w:tcPr>
          <w:p w:rsidR="00505022" w:rsidRPr="00516376" w:rsidRDefault="00505022" w:rsidP="00D335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Video plays.</w:t>
            </w:r>
          </w:p>
        </w:tc>
      </w:tr>
      <w:tr w:rsidR="00505022" w:rsidRPr="008F63C7" w:rsidTr="00D3351A">
        <w:trPr>
          <w:trHeight w:val="1308"/>
          <w:jc w:val="center"/>
        </w:trPr>
        <w:tc>
          <w:tcPr>
            <w:tcW w:w="9027" w:type="dxa"/>
            <w:gridSpan w:val="7"/>
            <w:shd w:val="clear" w:color="auto" w:fill="auto"/>
          </w:tcPr>
          <w:p w:rsidR="00505022" w:rsidRDefault="00505022" w:rsidP="00D335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 for each Step:</w:t>
            </w:r>
          </w:p>
          <w:p w:rsidR="00505022" w:rsidRPr="00505022" w:rsidRDefault="00505022" w:rsidP="00D3351A">
            <w:pPr>
              <w:rPr>
                <w:bCs/>
              </w:rPr>
            </w:pPr>
            <w:r>
              <w:rPr>
                <w:b/>
                <w:bCs/>
                <w:sz w:val="20"/>
                <w:szCs w:val="20"/>
              </w:rPr>
              <w:t>N/A</w:t>
            </w:r>
          </w:p>
        </w:tc>
      </w:tr>
      <w:tr w:rsidR="00505022" w:rsidRPr="008F63C7" w:rsidTr="00D3351A">
        <w:trPr>
          <w:jc w:val="center"/>
        </w:trPr>
        <w:tc>
          <w:tcPr>
            <w:tcW w:w="2096" w:type="dxa"/>
            <w:gridSpan w:val="3"/>
            <w:shd w:val="clear" w:color="auto" w:fill="auto"/>
          </w:tcPr>
          <w:p w:rsidR="00505022" w:rsidRPr="008F63C7" w:rsidRDefault="00505022" w:rsidP="00D3351A">
            <w:pPr>
              <w:rPr>
                <w:b/>
                <w:sz w:val="20"/>
              </w:rPr>
            </w:pPr>
          </w:p>
        </w:tc>
        <w:tc>
          <w:tcPr>
            <w:tcW w:w="6931" w:type="dxa"/>
            <w:gridSpan w:val="4"/>
            <w:shd w:val="clear" w:color="auto" w:fill="auto"/>
          </w:tcPr>
          <w:p w:rsidR="00505022" w:rsidRPr="008F63C7" w:rsidRDefault="006136F4" w:rsidP="006136F4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505022" w:rsidRPr="008F63C7">
              <w:rPr>
                <w:b/>
              </w:rPr>
              <w:t xml:space="preserve">Passed </w:t>
            </w:r>
            <w:r w:rsidR="00505022" w:rsidRPr="008F63C7">
              <w:rPr>
                <w:b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="00505022" w:rsidRPr="008F63C7"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 w:rsidR="00505022" w:rsidRPr="008F63C7">
              <w:rPr>
                <w:b/>
              </w:rPr>
              <w:fldChar w:fldCharType="end"/>
            </w:r>
            <w:r w:rsidR="00505022" w:rsidRPr="008F63C7">
              <w:rPr>
                <w:b/>
              </w:rPr>
              <w:t xml:space="preserve">Failed </w:t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022167">
              <w:rPr>
                <w:b/>
              </w:rPr>
            </w:r>
            <w:r w:rsidR="0002216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505022" w:rsidRPr="008F63C7">
              <w:rPr>
                <w:b/>
              </w:rPr>
              <w:t>Not Executed</w:t>
            </w:r>
          </w:p>
        </w:tc>
      </w:tr>
    </w:tbl>
    <w:p w:rsidR="00E8749B" w:rsidRDefault="00E8749B" w:rsidP="00E8749B"/>
    <w:p w:rsidR="00E8749B" w:rsidRDefault="00E8749B" w:rsidP="00E8749B"/>
    <w:p w:rsidR="00E8749B" w:rsidRDefault="00E8749B" w:rsidP="00E8749B"/>
    <w:p w:rsidR="00262D80" w:rsidRDefault="00262D80" w:rsidP="008D63DB"/>
    <w:sectPr w:rsidR="00262D80" w:rsidSect="008D63DB">
      <w:headerReference w:type="even" r:id="rId9"/>
      <w:headerReference w:type="default" r:id="rId10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67" w:rsidRDefault="00022167">
      <w:r>
        <w:separator/>
      </w:r>
    </w:p>
  </w:endnote>
  <w:endnote w:type="continuationSeparator" w:id="0">
    <w:p w:rsidR="00022167" w:rsidRDefault="0002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67" w:rsidRDefault="00022167">
      <w:r>
        <w:separator/>
      </w:r>
    </w:p>
  </w:footnote>
  <w:footnote w:type="continuationSeparator" w:id="0">
    <w:p w:rsidR="00022167" w:rsidRDefault="00022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E02" w:rsidRDefault="00E44E02" w:rsidP="0024195A">
    <w:pPr>
      <w:pStyle w:val="Header"/>
      <w:framePr w:wrap="around" w:vAnchor="text" w:hAnchor="margin" w:xAlign="right" w:y="1"/>
      <w:rPr>
        <w:rStyle w:val="PageNumber"/>
      </w:rPr>
    </w:pPr>
  </w:p>
  <w:p w:rsidR="00E44E02" w:rsidRDefault="00E44E02" w:rsidP="00AC297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E02" w:rsidRDefault="00E44E02" w:rsidP="00AC297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CC006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6CF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CEF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3A8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30D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30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B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561A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CA9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60986"/>
    <w:multiLevelType w:val="hybridMultilevel"/>
    <w:tmpl w:val="515ED262"/>
    <w:lvl w:ilvl="0" w:tplc="0DF61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F31B4"/>
    <w:multiLevelType w:val="hybridMultilevel"/>
    <w:tmpl w:val="253E10CC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E3CE7"/>
    <w:multiLevelType w:val="hybridMultilevel"/>
    <w:tmpl w:val="D7F8E812"/>
    <w:lvl w:ilvl="0" w:tplc="41105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6E8C"/>
    <w:multiLevelType w:val="hybridMultilevel"/>
    <w:tmpl w:val="7E08755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866BA5"/>
    <w:multiLevelType w:val="multilevel"/>
    <w:tmpl w:val="DB3C44F2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16" w15:restartNumberingAfterBreak="0">
    <w:nsid w:val="37BB3639"/>
    <w:multiLevelType w:val="hybridMultilevel"/>
    <w:tmpl w:val="B2C84C22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40B62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510E4843"/>
    <w:multiLevelType w:val="hybridMultilevel"/>
    <w:tmpl w:val="D98E9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3045B3"/>
    <w:multiLevelType w:val="multilevel"/>
    <w:tmpl w:val="6EE0FC02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21" w15:restartNumberingAfterBreak="0">
    <w:nsid w:val="68623918"/>
    <w:multiLevelType w:val="hybridMultilevel"/>
    <w:tmpl w:val="37F4EB18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D3DB3"/>
    <w:multiLevelType w:val="hybridMultilevel"/>
    <w:tmpl w:val="DAE873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EA4C4D"/>
    <w:multiLevelType w:val="hybridMultilevel"/>
    <w:tmpl w:val="5FFCB7C4"/>
    <w:lvl w:ilvl="0" w:tplc="48E29AD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E25E7"/>
    <w:multiLevelType w:val="hybridMultilevel"/>
    <w:tmpl w:val="A38CA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E909B7"/>
    <w:multiLevelType w:val="hybridMultilevel"/>
    <w:tmpl w:val="5886874A"/>
    <w:lvl w:ilvl="0" w:tplc="129E87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5"/>
  </w:num>
  <w:num w:numId="4">
    <w:abstractNumId w:val="17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1"/>
  </w:num>
  <w:num w:numId="18">
    <w:abstractNumId w:val="12"/>
  </w:num>
  <w:num w:numId="19">
    <w:abstractNumId w:val="23"/>
  </w:num>
  <w:num w:numId="20">
    <w:abstractNumId w:val="21"/>
  </w:num>
  <w:num w:numId="21">
    <w:abstractNumId w:val="19"/>
  </w:num>
  <w:num w:numId="22">
    <w:abstractNumId w:val="24"/>
  </w:num>
  <w:num w:numId="23">
    <w:abstractNumId w:val="1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5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56"/>
    <w:rsid w:val="00001AF9"/>
    <w:rsid w:val="00022167"/>
    <w:rsid w:val="00033B60"/>
    <w:rsid w:val="000361F5"/>
    <w:rsid w:val="00054374"/>
    <w:rsid w:val="000626D6"/>
    <w:rsid w:val="0006704E"/>
    <w:rsid w:val="00075ACA"/>
    <w:rsid w:val="00080B6F"/>
    <w:rsid w:val="00085478"/>
    <w:rsid w:val="000872CB"/>
    <w:rsid w:val="000941DA"/>
    <w:rsid w:val="000A36BA"/>
    <w:rsid w:val="000A7E0B"/>
    <w:rsid w:val="000B12B3"/>
    <w:rsid w:val="000C56CE"/>
    <w:rsid w:val="000C6985"/>
    <w:rsid w:val="000E59B9"/>
    <w:rsid w:val="000E61E1"/>
    <w:rsid w:val="000F5E9C"/>
    <w:rsid w:val="00104838"/>
    <w:rsid w:val="00111E3C"/>
    <w:rsid w:val="0011436A"/>
    <w:rsid w:val="00114A04"/>
    <w:rsid w:val="001224B7"/>
    <w:rsid w:val="0013195F"/>
    <w:rsid w:val="00131A45"/>
    <w:rsid w:val="00165EE4"/>
    <w:rsid w:val="0017758A"/>
    <w:rsid w:val="00195730"/>
    <w:rsid w:val="001A673B"/>
    <w:rsid w:val="001B4561"/>
    <w:rsid w:val="001C214C"/>
    <w:rsid w:val="001D3394"/>
    <w:rsid w:val="001D466C"/>
    <w:rsid w:val="001D6503"/>
    <w:rsid w:val="001D7682"/>
    <w:rsid w:val="001E7901"/>
    <w:rsid w:val="00227841"/>
    <w:rsid w:val="002313C7"/>
    <w:rsid w:val="0023679A"/>
    <w:rsid w:val="0024195A"/>
    <w:rsid w:val="00262028"/>
    <w:rsid w:val="00262D80"/>
    <w:rsid w:val="00263EAA"/>
    <w:rsid w:val="00265780"/>
    <w:rsid w:val="00265E2F"/>
    <w:rsid w:val="002754C8"/>
    <w:rsid w:val="0027744C"/>
    <w:rsid w:val="00290C03"/>
    <w:rsid w:val="002A2530"/>
    <w:rsid w:val="002A4BA7"/>
    <w:rsid w:val="002B0844"/>
    <w:rsid w:val="002B519C"/>
    <w:rsid w:val="002B651A"/>
    <w:rsid w:val="002C6C7E"/>
    <w:rsid w:val="002E146A"/>
    <w:rsid w:val="002F3A89"/>
    <w:rsid w:val="002F4AC7"/>
    <w:rsid w:val="00324F92"/>
    <w:rsid w:val="00327104"/>
    <w:rsid w:val="0036560C"/>
    <w:rsid w:val="00365E2F"/>
    <w:rsid w:val="0037212D"/>
    <w:rsid w:val="00372FFA"/>
    <w:rsid w:val="00390A6B"/>
    <w:rsid w:val="003B1E8A"/>
    <w:rsid w:val="003D692E"/>
    <w:rsid w:val="003E41DD"/>
    <w:rsid w:val="00401ED2"/>
    <w:rsid w:val="00402103"/>
    <w:rsid w:val="00405112"/>
    <w:rsid w:val="00412077"/>
    <w:rsid w:val="00432A04"/>
    <w:rsid w:val="00445E41"/>
    <w:rsid w:val="00462664"/>
    <w:rsid w:val="004656CD"/>
    <w:rsid w:val="00472D54"/>
    <w:rsid w:val="00482E9A"/>
    <w:rsid w:val="004B64C3"/>
    <w:rsid w:val="004B73B0"/>
    <w:rsid w:val="004D005E"/>
    <w:rsid w:val="004E5FC8"/>
    <w:rsid w:val="00505022"/>
    <w:rsid w:val="005064B1"/>
    <w:rsid w:val="00512CE9"/>
    <w:rsid w:val="00516376"/>
    <w:rsid w:val="00536665"/>
    <w:rsid w:val="005922BD"/>
    <w:rsid w:val="00596A99"/>
    <w:rsid w:val="005A4180"/>
    <w:rsid w:val="005A7481"/>
    <w:rsid w:val="005B23A5"/>
    <w:rsid w:val="005C1942"/>
    <w:rsid w:val="005D315C"/>
    <w:rsid w:val="005D40BF"/>
    <w:rsid w:val="005D6A8E"/>
    <w:rsid w:val="006136F4"/>
    <w:rsid w:val="00621890"/>
    <w:rsid w:val="006249A6"/>
    <w:rsid w:val="00631D92"/>
    <w:rsid w:val="00644C0D"/>
    <w:rsid w:val="006528B1"/>
    <w:rsid w:val="0065696B"/>
    <w:rsid w:val="006704B8"/>
    <w:rsid w:val="00672448"/>
    <w:rsid w:val="00681BC3"/>
    <w:rsid w:val="006847ED"/>
    <w:rsid w:val="00693665"/>
    <w:rsid w:val="00696C6E"/>
    <w:rsid w:val="006A0CE1"/>
    <w:rsid w:val="006C00C6"/>
    <w:rsid w:val="006C2C63"/>
    <w:rsid w:val="006D2018"/>
    <w:rsid w:val="006E1EF1"/>
    <w:rsid w:val="006E5F6E"/>
    <w:rsid w:val="0070246B"/>
    <w:rsid w:val="0070544D"/>
    <w:rsid w:val="00717E3A"/>
    <w:rsid w:val="007260A1"/>
    <w:rsid w:val="00732382"/>
    <w:rsid w:val="00740762"/>
    <w:rsid w:val="007512C6"/>
    <w:rsid w:val="007608EA"/>
    <w:rsid w:val="00762683"/>
    <w:rsid w:val="00763551"/>
    <w:rsid w:val="0077363B"/>
    <w:rsid w:val="00780C62"/>
    <w:rsid w:val="007A0869"/>
    <w:rsid w:val="007A0BDA"/>
    <w:rsid w:val="007A3BF2"/>
    <w:rsid w:val="007A44F7"/>
    <w:rsid w:val="007B61BF"/>
    <w:rsid w:val="007E0D1E"/>
    <w:rsid w:val="007E215A"/>
    <w:rsid w:val="007E6522"/>
    <w:rsid w:val="007E71BF"/>
    <w:rsid w:val="007F4A00"/>
    <w:rsid w:val="008007F5"/>
    <w:rsid w:val="00804A0B"/>
    <w:rsid w:val="00807193"/>
    <w:rsid w:val="008201C6"/>
    <w:rsid w:val="00827CF8"/>
    <w:rsid w:val="0083660C"/>
    <w:rsid w:val="00837563"/>
    <w:rsid w:val="00872E68"/>
    <w:rsid w:val="0088180B"/>
    <w:rsid w:val="00884C85"/>
    <w:rsid w:val="00897717"/>
    <w:rsid w:val="008A1D0F"/>
    <w:rsid w:val="008A35B9"/>
    <w:rsid w:val="008A7926"/>
    <w:rsid w:val="008D63DB"/>
    <w:rsid w:val="008F63C7"/>
    <w:rsid w:val="009151D3"/>
    <w:rsid w:val="009216B8"/>
    <w:rsid w:val="00921DA1"/>
    <w:rsid w:val="009317CB"/>
    <w:rsid w:val="00933621"/>
    <w:rsid w:val="009414ED"/>
    <w:rsid w:val="00943395"/>
    <w:rsid w:val="00962B86"/>
    <w:rsid w:val="00964F51"/>
    <w:rsid w:val="00981FBC"/>
    <w:rsid w:val="00982BDF"/>
    <w:rsid w:val="00991738"/>
    <w:rsid w:val="009A2118"/>
    <w:rsid w:val="009B593B"/>
    <w:rsid w:val="009C1228"/>
    <w:rsid w:val="009D5048"/>
    <w:rsid w:val="009D6B84"/>
    <w:rsid w:val="00A04249"/>
    <w:rsid w:val="00A307DB"/>
    <w:rsid w:val="00A4084A"/>
    <w:rsid w:val="00A40D67"/>
    <w:rsid w:val="00A42EF2"/>
    <w:rsid w:val="00A5443E"/>
    <w:rsid w:val="00A849FA"/>
    <w:rsid w:val="00A91801"/>
    <w:rsid w:val="00A9218A"/>
    <w:rsid w:val="00AA5D88"/>
    <w:rsid w:val="00AC2975"/>
    <w:rsid w:val="00AD396F"/>
    <w:rsid w:val="00AE0BAE"/>
    <w:rsid w:val="00AF7214"/>
    <w:rsid w:val="00AF7737"/>
    <w:rsid w:val="00B108F6"/>
    <w:rsid w:val="00B1213E"/>
    <w:rsid w:val="00B12F09"/>
    <w:rsid w:val="00B23BF4"/>
    <w:rsid w:val="00B37D8A"/>
    <w:rsid w:val="00B50435"/>
    <w:rsid w:val="00B63AF8"/>
    <w:rsid w:val="00B64583"/>
    <w:rsid w:val="00B65444"/>
    <w:rsid w:val="00B8210F"/>
    <w:rsid w:val="00BD3599"/>
    <w:rsid w:val="00BE3E1D"/>
    <w:rsid w:val="00BF182C"/>
    <w:rsid w:val="00C00156"/>
    <w:rsid w:val="00C1094D"/>
    <w:rsid w:val="00C168A7"/>
    <w:rsid w:val="00C2427F"/>
    <w:rsid w:val="00C551D1"/>
    <w:rsid w:val="00C60724"/>
    <w:rsid w:val="00C835D2"/>
    <w:rsid w:val="00CA4B4E"/>
    <w:rsid w:val="00CB3F8E"/>
    <w:rsid w:val="00CB587B"/>
    <w:rsid w:val="00CD6E94"/>
    <w:rsid w:val="00CD75CD"/>
    <w:rsid w:val="00CE1509"/>
    <w:rsid w:val="00CE6C5E"/>
    <w:rsid w:val="00D15452"/>
    <w:rsid w:val="00D17CE1"/>
    <w:rsid w:val="00D206D7"/>
    <w:rsid w:val="00D313DA"/>
    <w:rsid w:val="00D37B25"/>
    <w:rsid w:val="00D53632"/>
    <w:rsid w:val="00D573F7"/>
    <w:rsid w:val="00D61A91"/>
    <w:rsid w:val="00D65E91"/>
    <w:rsid w:val="00D77367"/>
    <w:rsid w:val="00DB12C8"/>
    <w:rsid w:val="00DC554F"/>
    <w:rsid w:val="00DD279C"/>
    <w:rsid w:val="00DE417F"/>
    <w:rsid w:val="00DF2095"/>
    <w:rsid w:val="00DF2A74"/>
    <w:rsid w:val="00E076E8"/>
    <w:rsid w:val="00E15BAC"/>
    <w:rsid w:val="00E23CE1"/>
    <w:rsid w:val="00E30A90"/>
    <w:rsid w:val="00E43A92"/>
    <w:rsid w:val="00E44E02"/>
    <w:rsid w:val="00E55A0F"/>
    <w:rsid w:val="00E57B4D"/>
    <w:rsid w:val="00E57DD1"/>
    <w:rsid w:val="00E606BF"/>
    <w:rsid w:val="00E60883"/>
    <w:rsid w:val="00E642AB"/>
    <w:rsid w:val="00E645D2"/>
    <w:rsid w:val="00E65A12"/>
    <w:rsid w:val="00E74997"/>
    <w:rsid w:val="00E77433"/>
    <w:rsid w:val="00E8749B"/>
    <w:rsid w:val="00E927A3"/>
    <w:rsid w:val="00EB0862"/>
    <w:rsid w:val="00EB6E4E"/>
    <w:rsid w:val="00EC2067"/>
    <w:rsid w:val="00EE1EB7"/>
    <w:rsid w:val="00EE7FE3"/>
    <w:rsid w:val="00F00B8A"/>
    <w:rsid w:val="00F0307B"/>
    <w:rsid w:val="00F039FA"/>
    <w:rsid w:val="00F0564E"/>
    <w:rsid w:val="00F12D0A"/>
    <w:rsid w:val="00F66763"/>
    <w:rsid w:val="00F75356"/>
    <w:rsid w:val="00F83B3A"/>
    <w:rsid w:val="00FA1721"/>
    <w:rsid w:val="00FA670C"/>
    <w:rsid w:val="00FB2A3E"/>
    <w:rsid w:val="00FB4601"/>
    <w:rsid w:val="00FC6F6C"/>
    <w:rsid w:val="00FD63D7"/>
    <w:rsid w:val="00FF0DA9"/>
    <w:rsid w:val="00FF1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9159CA-DB6C-4F41-BB76-E62CA06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1EF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926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4BA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206D7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206D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206D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206D7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06D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206D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7926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1Char">
    <w:name w:val="Heading 1 Char"/>
    <w:rsid w:val="00B65444"/>
    <w:rPr>
      <w:rFonts w:ascii="Arial" w:hAnsi="Arial"/>
      <w:b/>
      <w:bCs/>
      <w:kern w:val="32"/>
      <w:sz w:val="32"/>
      <w:szCs w:val="32"/>
      <w:lang w:val="en-GB" w:eastAsia="en-US" w:bidi="ar-SA"/>
    </w:rPr>
  </w:style>
  <w:style w:type="paragraph" w:customStyle="1" w:styleId="Title1">
    <w:name w:val="Title1"/>
    <w:basedOn w:val="Normal"/>
    <w:next w:val="Subtitle"/>
    <w:rsid w:val="0083660C"/>
    <w:pPr>
      <w:jc w:val="center"/>
    </w:pPr>
    <w:rPr>
      <w:b/>
      <w:sz w:val="40"/>
    </w:rPr>
  </w:style>
  <w:style w:type="paragraph" w:customStyle="1" w:styleId="text">
    <w:name w:val="text"/>
    <w:basedOn w:val="Normal"/>
    <w:link w:val="textChar"/>
    <w:rsid w:val="006E1EF1"/>
    <w:pPr>
      <w:spacing w:before="120" w:after="120" w:line="360" w:lineRule="auto"/>
      <w:jc w:val="both"/>
    </w:pPr>
    <w:rPr>
      <w:sz w:val="22"/>
    </w:rPr>
  </w:style>
  <w:style w:type="paragraph" w:styleId="TOC2">
    <w:name w:val="toc 2"/>
    <w:basedOn w:val="Normal"/>
    <w:next w:val="Normal"/>
    <w:autoRedefine/>
    <w:semiHidden/>
    <w:rsid w:val="002A4BA7"/>
    <w:pPr>
      <w:ind w:left="240"/>
    </w:pPr>
  </w:style>
  <w:style w:type="paragraph" w:styleId="TOC1">
    <w:name w:val="toc 1"/>
    <w:basedOn w:val="Normal"/>
    <w:next w:val="Normal"/>
    <w:autoRedefine/>
    <w:semiHidden/>
    <w:rsid w:val="002A4BA7"/>
  </w:style>
  <w:style w:type="paragraph" w:styleId="TOC3">
    <w:name w:val="toc 3"/>
    <w:basedOn w:val="Normal"/>
    <w:next w:val="Normal"/>
    <w:autoRedefine/>
    <w:semiHidden/>
    <w:rsid w:val="002A4BA7"/>
    <w:pPr>
      <w:ind w:left="480"/>
    </w:pPr>
  </w:style>
  <w:style w:type="character" w:styleId="Hyperlink">
    <w:name w:val="Hyperlink"/>
    <w:rsid w:val="002A4BA7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D206D7"/>
    <w:pPr>
      <w:widowControl w:val="0"/>
      <w:spacing w:before="240" w:after="120" w:line="240" w:lineRule="atLeast"/>
      <w:ind w:left="1440"/>
    </w:pPr>
    <w:rPr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rsid w:val="00462664"/>
    <w:pPr>
      <w:spacing w:after="120"/>
      <w:jc w:val="both"/>
    </w:pPr>
    <w:rPr>
      <w:sz w:val="22"/>
    </w:rPr>
  </w:style>
  <w:style w:type="paragraph" w:styleId="Footer">
    <w:name w:val="footer"/>
    <w:basedOn w:val="Normal"/>
    <w:rsid w:val="00D206D7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textChar">
    <w:name w:val="text Char"/>
    <w:link w:val="text"/>
    <w:rsid w:val="008A7926"/>
    <w:rPr>
      <w:sz w:val="22"/>
      <w:szCs w:val="24"/>
      <w:lang w:val="en-US" w:eastAsia="en-US" w:bidi="ar-SA"/>
    </w:rPr>
  </w:style>
  <w:style w:type="paragraph" w:styleId="Subtitle">
    <w:name w:val="Subtitle"/>
    <w:basedOn w:val="Normal"/>
    <w:qFormat/>
    <w:rsid w:val="00AE0BAE"/>
    <w:pPr>
      <w:spacing w:after="60"/>
      <w:jc w:val="center"/>
      <w:outlineLvl w:val="1"/>
    </w:pPr>
    <w:rPr>
      <w:rFonts w:ascii="Arial" w:hAnsi="Arial" w:cs="Arial"/>
      <w:b/>
      <w:sz w:val="28"/>
    </w:rPr>
  </w:style>
  <w:style w:type="character" w:customStyle="1" w:styleId="BodyTextChar">
    <w:name w:val="Body Text Char"/>
    <w:link w:val="BodyText"/>
    <w:rsid w:val="00462664"/>
    <w:rPr>
      <w:sz w:val="22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F0307B"/>
    <w:pPr>
      <w:jc w:val="center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57B4D"/>
    <w:pPr>
      <w:ind w:left="240" w:hanging="240"/>
    </w:pPr>
  </w:style>
  <w:style w:type="paragraph" w:styleId="IndexHeading">
    <w:name w:val="index heading"/>
    <w:basedOn w:val="Normal"/>
    <w:next w:val="Index1"/>
    <w:rsid w:val="00E57B4D"/>
    <w:rPr>
      <w:rFonts w:ascii="Arial" w:hAnsi="Arial" w:cs="Arial"/>
      <w:b/>
      <w:bCs/>
    </w:rPr>
  </w:style>
  <w:style w:type="paragraph" w:customStyle="1" w:styleId="Code">
    <w:name w:val="Code"/>
    <w:basedOn w:val="Normal"/>
    <w:rsid w:val="00E57B4D"/>
    <w:pPr>
      <w:spacing w:line="360" w:lineRule="auto"/>
      <w:jc w:val="center"/>
    </w:pPr>
    <w:rPr>
      <w:sz w:val="18"/>
      <w:lang w:val="en-GB"/>
    </w:rPr>
  </w:style>
  <w:style w:type="table" w:styleId="TableElegant">
    <w:name w:val="Table Elegant"/>
    <w:basedOn w:val="TableNormal"/>
    <w:rsid w:val="006704B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7363B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leClassic2">
    <w:name w:val="Table Classic 2"/>
    <w:basedOn w:val="TableNormal"/>
    <w:rsid w:val="006704B8"/>
    <w:pPr>
      <w:spacing w:after="8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ed">
    <w:name w:val="Numbered"/>
    <w:basedOn w:val="Normal"/>
    <w:rsid w:val="008007F5"/>
    <w:pPr>
      <w:numPr>
        <w:numId w:val="18"/>
      </w:numPr>
      <w:spacing w:before="120" w:after="240"/>
      <w:jc w:val="both"/>
    </w:pPr>
    <w:rPr>
      <w:sz w:val="22"/>
      <w:lang w:val="en-GB"/>
    </w:rPr>
  </w:style>
  <w:style w:type="paragraph" w:customStyle="1" w:styleId="Bullet">
    <w:name w:val="Bullet"/>
    <w:basedOn w:val="Normal"/>
    <w:rsid w:val="00114A04"/>
    <w:pPr>
      <w:numPr>
        <w:numId w:val="19"/>
      </w:numPr>
      <w:spacing w:before="120" w:after="240"/>
      <w:jc w:val="both"/>
    </w:pPr>
    <w:rPr>
      <w:sz w:val="22"/>
      <w:lang w:val="en-GB"/>
    </w:rPr>
  </w:style>
  <w:style w:type="paragraph" w:customStyle="1" w:styleId="Reference">
    <w:name w:val="Reference"/>
    <w:basedOn w:val="ListNumber"/>
    <w:rsid w:val="00E645D2"/>
    <w:pPr>
      <w:numPr>
        <w:numId w:val="11"/>
      </w:numPr>
      <w:autoSpaceDE w:val="0"/>
      <w:autoSpaceDN w:val="0"/>
      <w:adjustRightInd w:val="0"/>
      <w:jc w:val="both"/>
    </w:pPr>
    <w:rPr>
      <w:rFonts w:cs="Symbol"/>
      <w:sz w:val="22"/>
    </w:rPr>
  </w:style>
  <w:style w:type="paragraph" w:customStyle="1" w:styleId="Style1">
    <w:name w:val="Style1"/>
    <w:basedOn w:val="Reference"/>
    <w:rsid w:val="00E645D2"/>
  </w:style>
  <w:style w:type="paragraph" w:styleId="ListNumber">
    <w:name w:val="List Number"/>
    <w:basedOn w:val="Normal"/>
    <w:rsid w:val="00E645D2"/>
  </w:style>
  <w:style w:type="paragraph" w:styleId="Header">
    <w:name w:val="header"/>
    <w:basedOn w:val="Normal"/>
    <w:link w:val="HeaderChar"/>
    <w:uiPriority w:val="99"/>
    <w:rsid w:val="00AC29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2975"/>
  </w:style>
  <w:style w:type="character" w:customStyle="1" w:styleId="COM">
    <w:name w:val="COM"/>
    <w:rsid w:val="00DD279C"/>
    <w:rPr>
      <w:rFonts w:ascii="Arial" w:hAnsi="Arial"/>
      <w:b/>
      <w:bCs/>
      <w:color w:val="333399"/>
      <w:sz w:val="18"/>
      <w:szCs w:val="26"/>
    </w:rPr>
  </w:style>
  <w:style w:type="paragraph" w:styleId="TableofFigures">
    <w:name w:val="table of figures"/>
    <w:basedOn w:val="Normal"/>
    <w:next w:val="Normal"/>
    <w:semiHidden/>
    <w:rsid w:val="00644C0D"/>
  </w:style>
  <w:style w:type="paragraph" w:styleId="BodyTextIndent">
    <w:name w:val="Body Text Indent"/>
    <w:basedOn w:val="Normal"/>
    <w:rsid w:val="00F0307B"/>
    <w:pPr>
      <w:spacing w:after="120"/>
      <w:ind w:left="360"/>
    </w:pPr>
  </w:style>
  <w:style w:type="paragraph" w:customStyle="1" w:styleId="StyleBodyTextIndentCentered">
    <w:name w:val="Style Body Text Indent + Centered"/>
    <w:basedOn w:val="BodyTextIndent"/>
    <w:rsid w:val="0077363B"/>
    <w:pPr>
      <w:jc w:val="center"/>
    </w:pPr>
    <w:rPr>
      <w:sz w:val="22"/>
      <w:szCs w:val="20"/>
    </w:rPr>
  </w:style>
  <w:style w:type="paragraph" w:customStyle="1" w:styleId="StyleBodyTextIndentBoldCentered">
    <w:name w:val="Style Body Text Indent + Bold Centered"/>
    <w:basedOn w:val="BodyTextIndent"/>
    <w:rsid w:val="0077363B"/>
    <w:pPr>
      <w:jc w:val="center"/>
    </w:pPr>
    <w:rPr>
      <w:b/>
      <w:bCs/>
      <w:sz w:val="22"/>
      <w:szCs w:val="20"/>
    </w:rPr>
  </w:style>
  <w:style w:type="paragraph" w:styleId="Title">
    <w:name w:val="Title"/>
    <w:basedOn w:val="Normal"/>
    <w:next w:val="Normal"/>
    <w:qFormat/>
    <w:rsid w:val="00D573F7"/>
    <w:pPr>
      <w:widowControl w:val="0"/>
      <w:jc w:val="center"/>
    </w:pPr>
    <w:rPr>
      <w:rFonts w:ascii="Arial" w:hAnsi="Arial"/>
      <w:b/>
      <w:sz w:val="36"/>
      <w:szCs w:val="20"/>
    </w:rPr>
  </w:style>
  <w:style w:type="character" w:styleId="Strong">
    <w:name w:val="Strong"/>
    <w:qFormat/>
    <w:rsid w:val="003B1E8A"/>
    <w:rPr>
      <w:b/>
    </w:rPr>
  </w:style>
  <w:style w:type="paragraph" w:styleId="BodyText3">
    <w:name w:val="Body Text 3"/>
    <w:basedOn w:val="Normal"/>
    <w:rsid w:val="001D3394"/>
    <w:pPr>
      <w:spacing w:after="120"/>
    </w:pPr>
    <w:rPr>
      <w:sz w:val="16"/>
      <w:szCs w:val="16"/>
    </w:rPr>
  </w:style>
  <w:style w:type="paragraph" w:customStyle="1" w:styleId="Title10">
    <w:name w:val="Title1"/>
    <w:basedOn w:val="Normal"/>
    <w:next w:val="Subtitle"/>
    <w:rsid w:val="00A5443E"/>
    <w:pPr>
      <w:jc w:val="center"/>
    </w:pPr>
    <w:rPr>
      <w:b/>
      <w:sz w:val="40"/>
    </w:rPr>
  </w:style>
  <w:style w:type="character" w:customStyle="1" w:styleId="HeaderChar">
    <w:name w:val="Header Char"/>
    <w:link w:val="Header"/>
    <w:uiPriority w:val="99"/>
    <w:rsid w:val="00A5443E"/>
    <w:rPr>
      <w:sz w:val="24"/>
      <w:szCs w:val="24"/>
    </w:rPr>
  </w:style>
  <w:style w:type="paragraph" w:styleId="NoSpacing">
    <w:name w:val="No Spacing"/>
    <w:uiPriority w:val="1"/>
    <w:qFormat/>
    <w:rsid w:val="00A5443E"/>
    <w:rPr>
      <w:rFonts w:ascii="Calibri" w:eastAsia="Calibri" w:hAnsi="Calibri"/>
      <w:sz w:val="22"/>
      <w:szCs w:val="22"/>
      <w:lang w:val="en-US" w:eastAsia="en-US"/>
    </w:rPr>
  </w:style>
  <w:style w:type="paragraph" w:customStyle="1" w:styleId="Comment">
    <w:name w:val="Comment"/>
    <w:basedOn w:val="Normal"/>
    <w:rsid w:val="00732382"/>
    <w:pPr>
      <w:widowControl w:val="0"/>
      <w:suppressAutoHyphens/>
      <w:autoSpaceDN w:val="0"/>
      <w:spacing w:after="120"/>
      <w:jc w:val="both"/>
    </w:pPr>
    <w:rPr>
      <w:rFonts w:ascii="Liberation Serif" w:eastAsia="WenQuanYi Micro Hei" w:hAnsi="Liberation Serif" w:cs="Lohit Hindi"/>
      <w:i/>
      <w:iCs/>
      <w:color w:val="000080"/>
      <w:kern w:val="3"/>
      <w:sz w:val="20"/>
      <w:szCs w:val="22"/>
      <w:lang w:eastAsia="zh-CN" w:bidi="hi-IN"/>
    </w:rPr>
  </w:style>
  <w:style w:type="paragraph" w:styleId="ListParagraph">
    <w:name w:val="List Paragraph"/>
    <w:basedOn w:val="Normal"/>
    <w:uiPriority w:val="34"/>
    <w:qFormat/>
    <w:rsid w:val="008D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ast%20semester\FYP%202\FYP2\FYP%20II\UML%20Comparat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3FC2-A038-4139-AC74-33A17826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UML Comparator</Template>
  <TotalTime>58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Computer and Emerging Sciences</vt:lpstr>
    </vt:vector>
  </TitlesOfParts>
  <Company>Home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Computer and Emerging Sciences</dc:title>
  <dc:creator>Momin</dc:creator>
  <cp:lastModifiedBy>Syed Asad Abrar</cp:lastModifiedBy>
  <cp:revision>28</cp:revision>
  <dcterms:created xsi:type="dcterms:W3CDTF">2020-04-29T19:05:00Z</dcterms:created>
  <dcterms:modified xsi:type="dcterms:W3CDTF">2020-05-01T20:39:00Z</dcterms:modified>
</cp:coreProperties>
</file>