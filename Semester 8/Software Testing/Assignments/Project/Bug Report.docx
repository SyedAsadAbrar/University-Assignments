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62E3" w:rsidRDefault="003962E3" w:rsidP="003962E3">
      <w:pPr>
        <w:jc w:val="center"/>
        <w:rPr>
          <w:sz w:val="40"/>
        </w:rPr>
      </w:pPr>
    </w:p>
    <w:p w:rsidR="003962E3" w:rsidRDefault="00054566" w:rsidP="003962E3">
      <w:pPr>
        <w:jc w:val="center"/>
        <w:rPr>
          <w:sz w:val="36"/>
        </w:rPr>
      </w:pPr>
      <w:r>
        <w:rPr>
          <w:noProof/>
          <w:sz w:val="40"/>
        </w:rPr>
        <w:drawing>
          <wp:anchor distT="0" distB="0" distL="114300" distR="114300" simplePos="0" relativeHeight="251662336" behindDoc="0" locked="0" layoutInCell="1" allowOverlap="1" wp14:anchorId="494534D6" wp14:editId="7F08BF95">
            <wp:simplePos x="0" y="0"/>
            <wp:positionH relativeFrom="column">
              <wp:posOffset>2428875</wp:posOffset>
            </wp:positionH>
            <wp:positionV relativeFrom="paragraph">
              <wp:posOffset>6985</wp:posOffset>
            </wp:positionV>
            <wp:extent cx="1085850" cy="1059180"/>
            <wp:effectExtent l="0" t="0" r="0" b="7620"/>
            <wp:wrapSquare wrapText="bothSides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2E3" w:rsidRDefault="003962E3" w:rsidP="003962E3">
      <w:pPr>
        <w:jc w:val="center"/>
        <w:rPr>
          <w:sz w:val="36"/>
        </w:rPr>
      </w:pPr>
    </w:p>
    <w:p w:rsidR="003962E3" w:rsidRDefault="003962E3" w:rsidP="003962E3">
      <w:pPr>
        <w:jc w:val="center"/>
        <w:rPr>
          <w:sz w:val="36"/>
        </w:rPr>
      </w:pPr>
    </w:p>
    <w:p w:rsidR="003962E3" w:rsidRDefault="003962E3" w:rsidP="003962E3">
      <w:pPr>
        <w:jc w:val="center"/>
        <w:rPr>
          <w:sz w:val="36"/>
        </w:rPr>
      </w:pPr>
    </w:p>
    <w:p w:rsidR="003962E3" w:rsidRDefault="00054566" w:rsidP="00472066">
      <w:pPr>
        <w:pStyle w:val="Title1"/>
        <w:spacing w:before="240" w:after="120"/>
      </w:pPr>
      <w:r>
        <w:t>Brain Age</w:t>
      </w:r>
    </w:p>
    <w:p w:rsidR="00213CDE" w:rsidRPr="00213CDE" w:rsidRDefault="00213CDE" w:rsidP="00213CDE">
      <w:pPr>
        <w:pStyle w:val="Subtitle"/>
        <w:jc w:val="center"/>
      </w:pPr>
      <w:r>
        <w:t>Software Testing</w:t>
      </w:r>
    </w:p>
    <w:p w:rsidR="003962E3" w:rsidRDefault="003962E3" w:rsidP="00472066">
      <w:pPr>
        <w:jc w:val="center"/>
        <w:rPr>
          <w:b/>
        </w:rPr>
      </w:pPr>
      <w:bookmarkStart w:id="0" w:name="_Toc382564115"/>
      <w:bookmarkStart w:id="1" w:name="_Toc382564363"/>
      <w:bookmarkStart w:id="2" w:name="_Toc382653003"/>
      <w:r w:rsidRPr="00472066">
        <w:rPr>
          <w:b/>
        </w:rPr>
        <w:t xml:space="preserve">Software </w:t>
      </w:r>
      <w:bookmarkEnd w:id="0"/>
      <w:bookmarkEnd w:id="1"/>
      <w:bookmarkEnd w:id="2"/>
      <w:r w:rsidRPr="00472066">
        <w:rPr>
          <w:b/>
        </w:rPr>
        <w:t>Bug Report</w:t>
      </w:r>
    </w:p>
    <w:p w:rsidR="00472066" w:rsidRPr="00472066" w:rsidRDefault="00472066" w:rsidP="00472066">
      <w:pPr>
        <w:jc w:val="center"/>
        <w:rPr>
          <w:b/>
        </w:rPr>
      </w:pPr>
    </w:p>
    <w:p w:rsidR="003962E3" w:rsidRPr="004E3D03" w:rsidRDefault="0048535D" w:rsidP="003962E3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29844</wp:posOffset>
                </wp:positionV>
                <wp:extent cx="6743700" cy="0"/>
                <wp:effectExtent l="0" t="0" r="19050" b="190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8BA35" id="Line 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1.95pt,2.35pt" to="49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mh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"/>
            </w:pict>
          </mc:Fallback>
        </mc:AlternateContent>
      </w:r>
    </w:p>
    <w:p w:rsidR="003962E3" w:rsidRPr="004E3D03" w:rsidRDefault="003962E3" w:rsidP="003962E3">
      <w:pPr>
        <w:pStyle w:val="Header"/>
        <w:tabs>
          <w:tab w:val="clear" w:pos="4320"/>
          <w:tab w:val="clear" w:pos="8640"/>
        </w:tabs>
      </w:pPr>
    </w:p>
    <w:p w:rsidR="003962E3" w:rsidRPr="00C55860" w:rsidRDefault="003962E3" w:rsidP="003962E3">
      <w:pPr>
        <w:pStyle w:val="NoSpacing"/>
        <w:rPr>
          <w:rFonts w:ascii="Arial" w:hAnsi="Arial" w:cs="Arial"/>
          <w:b/>
          <w:sz w:val="28"/>
          <w:szCs w:val="28"/>
        </w:rPr>
      </w:pPr>
      <w:r w:rsidRPr="00C55860">
        <w:rPr>
          <w:rFonts w:ascii="Arial" w:hAnsi="Arial" w:cs="Arial"/>
          <w:b/>
          <w:sz w:val="28"/>
          <w:szCs w:val="28"/>
        </w:rPr>
        <w:t>Project Advisor</w:t>
      </w:r>
      <w:r>
        <w:rPr>
          <w:rFonts w:ascii="Arial" w:hAnsi="Arial" w:cs="Arial"/>
          <w:b/>
          <w:sz w:val="28"/>
          <w:szCs w:val="28"/>
        </w:rPr>
        <w:t>:</w:t>
      </w:r>
    </w:p>
    <w:p w:rsidR="00054566" w:rsidRPr="00893D66" w:rsidRDefault="00054566" w:rsidP="0005456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Ms. Lehmia Kiran</w:t>
      </w: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Default="003962E3" w:rsidP="003962E3">
      <w:pPr>
        <w:pStyle w:val="NoSpacing"/>
        <w:rPr>
          <w:b/>
          <w:sz w:val="28"/>
          <w:szCs w:val="28"/>
        </w:rPr>
      </w:pPr>
    </w:p>
    <w:p w:rsidR="003962E3" w:rsidRPr="00F42A81" w:rsidRDefault="003962E3" w:rsidP="003962E3">
      <w:pPr>
        <w:pStyle w:val="NoSpacing"/>
        <w:rPr>
          <w:sz w:val="32"/>
          <w:szCs w:val="32"/>
        </w:rPr>
      </w:pPr>
      <w:r w:rsidRPr="00C55860">
        <w:rPr>
          <w:rFonts w:ascii="Arial" w:hAnsi="Arial" w:cs="Arial"/>
          <w:b/>
          <w:sz w:val="28"/>
          <w:szCs w:val="28"/>
        </w:rPr>
        <w:t>Group Members:</w:t>
      </w:r>
      <w:r w:rsidRPr="00F42A81">
        <w:rPr>
          <w:sz w:val="32"/>
          <w:szCs w:val="32"/>
        </w:rPr>
        <w:tab/>
      </w:r>
    </w:p>
    <w:p w:rsidR="00054566" w:rsidRPr="00F42A81" w:rsidRDefault="00054566" w:rsidP="00054566">
      <w:pPr>
        <w:pStyle w:val="NoSpacing"/>
        <w:rPr>
          <w:sz w:val="32"/>
          <w:szCs w:val="32"/>
        </w:rPr>
      </w:pPr>
      <w:r w:rsidRPr="00C73FE4">
        <w:rPr>
          <w:rFonts w:ascii="Arial" w:hAnsi="Arial" w:cs="Arial"/>
          <w:sz w:val="28"/>
          <w:szCs w:val="28"/>
        </w:rPr>
        <w:t>Syed Asad Abrar (16L-4292), Taha Kibria (16L-4289)</w:t>
      </w:r>
    </w:p>
    <w:p w:rsidR="003962E3" w:rsidRPr="0058122D" w:rsidRDefault="003962E3" w:rsidP="003962E3">
      <w:pPr>
        <w:jc w:val="center"/>
        <w:rPr>
          <w:lang w:val="en-GB"/>
        </w:rPr>
      </w:pPr>
    </w:p>
    <w:p w:rsidR="003962E3" w:rsidRPr="0058122D" w:rsidRDefault="003962E3" w:rsidP="003962E3">
      <w:pPr>
        <w:jc w:val="center"/>
        <w:rPr>
          <w:lang w:val="en-GB"/>
        </w:rPr>
      </w:pPr>
    </w:p>
    <w:p w:rsidR="003962E3" w:rsidRDefault="003962E3" w:rsidP="003962E3">
      <w:pPr>
        <w:jc w:val="center"/>
        <w:rPr>
          <w:sz w:val="28"/>
          <w:szCs w:val="28"/>
        </w:rPr>
      </w:pPr>
    </w:p>
    <w:p w:rsidR="003962E3" w:rsidRDefault="003962E3" w:rsidP="003962E3">
      <w:pPr>
        <w:jc w:val="center"/>
        <w:rPr>
          <w:sz w:val="28"/>
          <w:szCs w:val="28"/>
        </w:rPr>
      </w:pPr>
    </w:p>
    <w:p w:rsidR="003962E3" w:rsidRDefault="003962E3" w:rsidP="003962E3">
      <w:pPr>
        <w:jc w:val="center"/>
        <w:rPr>
          <w:sz w:val="28"/>
          <w:szCs w:val="28"/>
        </w:rPr>
      </w:pPr>
    </w:p>
    <w:p w:rsidR="003962E3" w:rsidRDefault="003962E3" w:rsidP="003962E3">
      <w:pPr>
        <w:jc w:val="center"/>
        <w:rPr>
          <w:sz w:val="28"/>
          <w:szCs w:val="28"/>
        </w:rPr>
      </w:pPr>
    </w:p>
    <w:p w:rsidR="003962E3" w:rsidRDefault="003962E3" w:rsidP="003962E3">
      <w:pPr>
        <w:jc w:val="center"/>
        <w:rPr>
          <w:sz w:val="28"/>
          <w:szCs w:val="28"/>
        </w:rPr>
      </w:pPr>
    </w:p>
    <w:p w:rsidR="003962E3" w:rsidRPr="0058122D" w:rsidRDefault="003962E3" w:rsidP="003962E3">
      <w:pPr>
        <w:jc w:val="center"/>
        <w:rPr>
          <w:sz w:val="28"/>
          <w:szCs w:val="28"/>
        </w:rPr>
      </w:pPr>
      <w:r w:rsidRPr="0058122D">
        <w:rPr>
          <w:sz w:val="28"/>
          <w:szCs w:val="28"/>
        </w:rPr>
        <w:t>National University Of Computer and Emerging Sciences</w:t>
      </w:r>
    </w:p>
    <w:p w:rsidR="003962E3" w:rsidRPr="0058122D" w:rsidRDefault="003962E3" w:rsidP="003962E3">
      <w:pPr>
        <w:jc w:val="center"/>
        <w:rPr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 xml:space="preserve">Department of Computer Science </w:t>
      </w:r>
    </w:p>
    <w:p w:rsidR="003962E3" w:rsidRDefault="003962E3" w:rsidP="003962E3">
      <w:pPr>
        <w:jc w:val="center"/>
        <w:rPr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>Lahore, Pakistan</w:t>
      </w:r>
    </w:p>
    <w:p w:rsidR="00054566" w:rsidRDefault="00054566" w:rsidP="00BC0EBD">
      <w:pPr>
        <w:pStyle w:val="TOC1"/>
      </w:pPr>
    </w:p>
    <w:p w:rsidR="00054566" w:rsidRDefault="00054566" w:rsidP="00BC0EBD">
      <w:pPr>
        <w:pStyle w:val="TOC1"/>
      </w:pPr>
    </w:p>
    <w:sdt>
      <w:sdtPr>
        <w:id w:val="-1946921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0"/>
        </w:rPr>
      </w:sdtEndPr>
      <w:sdtContent>
        <w:p w:rsidR="007A1D47" w:rsidRPr="007A1D47" w:rsidRDefault="007A1D47" w:rsidP="007A1D47">
          <w:pPr>
            <w:pStyle w:val="TOCHeading"/>
            <w:jc w:val="center"/>
            <w:rPr>
              <w:rFonts w:ascii="Arial" w:hAnsi="Arial" w:cs="Arial"/>
              <w:b/>
              <w:color w:val="auto"/>
            </w:rPr>
          </w:pPr>
          <w:r w:rsidRPr="007A1D47">
            <w:rPr>
              <w:rFonts w:ascii="Arial" w:hAnsi="Arial" w:cs="Arial"/>
              <w:b/>
              <w:color w:val="auto"/>
            </w:rPr>
            <w:t>Table of Contents</w:t>
          </w:r>
        </w:p>
        <w:p w:rsidR="007A1D47" w:rsidRDefault="007A1D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39521984" w:history="1">
            <w:r w:rsidRPr="003B68B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Pr="003B68B2">
              <w:rPr>
                <w:rStyle w:val="Hyperlink"/>
                <w:noProof/>
              </w:rPr>
              <w:t>Bug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D47" w:rsidRDefault="007A1D47">
          <w:r>
            <w:rPr>
              <w:b/>
              <w:bCs/>
              <w:noProof/>
            </w:rPr>
            <w:fldChar w:fldCharType="end"/>
          </w:r>
        </w:p>
      </w:sdtContent>
    </w:sdt>
    <w:p w:rsidR="007A1D47" w:rsidRDefault="007A1D47">
      <w:pPr>
        <w:rPr>
          <w:b/>
          <w:sz w:val="32"/>
          <w:szCs w:val="32"/>
        </w:rPr>
      </w:pPr>
      <w:bookmarkStart w:id="3" w:name="_Toc403828674"/>
      <w:r>
        <w:rPr>
          <w:sz w:val="32"/>
          <w:szCs w:val="32"/>
        </w:rPr>
        <w:br w:type="page"/>
      </w:r>
    </w:p>
    <w:p w:rsidR="008A0B2C" w:rsidRPr="00A603DC" w:rsidRDefault="00A603DC" w:rsidP="00A603DC">
      <w:pPr>
        <w:pStyle w:val="Heading1"/>
        <w:spacing w:before="240" w:line="240" w:lineRule="auto"/>
        <w:rPr>
          <w:sz w:val="32"/>
          <w:szCs w:val="32"/>
        </w:rPr>
      </w:pPr>
      <w:bookmarkStart w:id="4" w:name="_Toc39521984"/>
      <w:r w:rsidRPr="00A603DC">
        <w:rPr>
          <w:sz w:val="32"/>
          <w:szCs w:val="32"/>
        </w:rPr>
        <w:lastRenderedPageBreak/>
        <w:t>Bug 1</w:t>
      </w:r>
      <w:bookmarkEnd w:id="3"/>
      <w:bookmarkEnd w:id="4"/>
    </w:p>
    <w:p w:rsidR="008A0B2C" w:rsidRDefault="00BC0EBD">
      <w:pPr>
        <w:pStyle w:val="Normal1"/>
        <w:contextualSpacing w:val="0"/>
      </w:pPr>
      <w:r>
        <w:rPr>
          <w:b/>
        </w:rPr>
        <w:t>Submitter</w:t>
      </w:r>
    </w:p>
    <w:p w:rsidR="008A0B2C" w:rsidRDefault="00054566">
      <w:pPr>
        <w:pStyle w:val="Normal1"/>
        <w:contextualSpacing w:val="0"/>
      </w:pPr>
      <w:r>
        <w:t>Taha Kibria (l164289@lhr.nu.edu.pk)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Date Seen</w:t>
      </w:r>
    </w:p>
    <w:p w:rsidR="008A0B2C" w:rsidRDefault="00054566">
      <w:pPr>
        <w:pStyle w:val="Normal1"/>
        <w:contextualSpacing w:val="0"/>
      </w:pPr>
      <w:r w:rsidRPr="00054566">
        <w:t>0</w:t>
      </w:r>
      <w:r w:rsidRPr="00054566">
        <w:t>2-May-2020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Versions</w:t>
      </w:r>
    </w:p>
    <w:p w:rsidR="008A0B2C" w:rsidRDefault="00BC0EBD">
      <w:pPr>
        <w:pStyle w:val="Normal1"/>
        <w:contextualSpacing w:val="0"/>
      </w:pPr>
      <w:r>
        <w:t>O</w:t>
      </w:r>
      <w:r w:rsidR="00054566">
        <w:t xml:space="preserve">S: </w:t>
      </w:r>
      <w:r w:rsidR="00054566" w:rsidRPr="00054566">
        <w:t>Android</w:t>
      </w:r>
    </w:p>
    <w:p w:rsidR="008A0B2C" w:rsidRDefault="00054566">
      <w:pPr>
        <w:pStyle w:val="Normal1"/>
        <w:contextualSpacing w:val="0"/>
      </w:pPr>
      <w:r>
        <w:t>App Version: 5.0.1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Bug Description</w:t>
      </w:r>
    </w:p>
    <w:p w:rsidR="008A0B2C" w:rsidRDefault="00054566">
      <w:pPr>
        <w:pStyle w:val="Normal1"/>
        <w:contextualSpacing w:val="0"/>
      </w:pPr>
      <w:r w:rsidRPr="00054566">
        <w:t>Application crash on clicking the white tile after answering question.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Severity</w:t>
      </w:r>
    </w:p>
    <w:p w:rsidR="008A0B2C" w:rsidRDefault="007A1D47">
      <w:pPr>
        <w:pStyle w:val="Normal1"/>
        <w:contextualSpacing w:val="0"/>
      </w:pPr>
      <w:r>
        <w:t>Major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Steps to Reproduce</w:t>
      </w:r>
    </w:p>
    <w:p w:rsidR="008A0B2C" w:rsidRDefault="007A1D47">
      <w:pPr>
        <w:pStyle w:val="Normal1"/>
        <w:numPr>
          <w:ilvl w:val="0"/>
          <w:numId w:val="1"/>
        </w:numPr>
        <w:ind w:hanging="359"/>
      </w:pPr>
      <w:r>
        <w:t>Start the game.</w:t>
      </w:r>
    </w:p>
    <w:p w:rsidR="007A1D47" w:rsidRDefault="007A1D47">
      <w:pPr>
        <w:pStyle w:val="Normal1"/>
        <w:numPr>
          <w:ilvl w:val="0"/>
          <w:numId w:val="1"/>
        </w:numPr>
        <w:ind w:hanging="359"/>
      </w:pPr>
      <w:r>
        <w:t>Go to level select -&gt; Home Activity -&gt; Question.</w:t>
      </w:r>
    </w:p>
    <w:p w:rsidR="007A1D47" w:rsidRDefault="007A1D47">
      <w:pPr>
        <w:pStyle w:val="Normal1"/>
        <w:numPr>
          <w:ilvl w:val="0"/>
          <w:numId w:val="1"/>
        </w:numPr>
        <w:ind w:hanging="359"/>
      </w:pPr>
      <w:r>
        <w:t>Answer the question either correct or wrong.</w:t>
      </w:r>
    </w:p>
    <w:p w:rsidR="007A1D47" w:rsidRDefault="007A1D47">
      <w:pPr>
        <w:pStyle w:val="Normal1"/>
        <w:numPr>
          <w:ilvl w:val="0"/>
          <w:numId w:val="1"/>
        </w:numPr>
        <w:ind w:hanging="359"/>
      </w:pPr>
      <w:r>
        <w:t>When you answer the question a white tile will appear in first block.</w:t>
      </w:r>
    </w:p>
    <w:p w:rsidR="007A1D47" w:rsidRDefault="007A1D47">
      <w:pPr>
        <w:pStyle w:val="Normal1"/>
        <w:numPr>
          <w:ilvl w:val="0"/>
          <w:numId w:val="1"/>
        </w:numPr>
        <w:ind w:hanging="359"/>
      </w:pPr>
      <w:r>
        <w:t>Click it for the application to crash.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Actual Behavior</w:t>
      </w:r>
    </w:p>
    <w:p w:rsidR="008A0B2C" w:rsidRDefault="00BC0EBD">
      <w:pPr>
        <w:pStyle w:val="Normal1"/>
        <w:contextualSpacing w:val="0"/>
      </w:pPr>
      <w:r>
        <w:t>T</w:t>
      </w:r>
      <w:r w:rsidR="00943C72">
        <w:t>he app crashes.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Expected Behavior</w:t>
      </w:r>
    </w:p>
    <w:p w:rsidR="008A0B2C" w:rsidRDefault="007A1D47">
      <w:pPr>
        <w:pStyle w:val="Normal1"/>
        <w:contextualSpacing w:val="0"/>
      </w:pPr>
      <w:r w:rsidRPr="007A1D47">
        <w:rPr>
          <w:bCs/>
        </w:rPr>
        <w:t>When you come back from answering the question, the tile should display properly.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Troubleshooting/Testing Steps Attempted</w:t>
      </w:r>
    </w:p>
    <w:p w:rsidR="008A0B2C" w:rsidRDefault="00E20955">
      <w:pPr>
        <w:pStyle w:val="Normal1"/>
        <w:contextualSpacing w:val="0"/>
      </w:pPr>
      <w:r>
        <w:t>N/A</w:t>
      </w:r>
    </w:p>
    <w:p w:rsidR="008A0B2C" w:rsidRDefault="008A0B2C">
      <w:pPr>
        <w:pStyle w:val="Normal1"/>
        <w:contextualSpacing w:val="0"/>
      </w:pPr>
    </w:p>
    <w:p w:rsidR="008A0B2C" w:rsidRDefault="00BC0EBD">
      <w:pPr>
        <w:pStyle w:val="Normal1"/>
        <w:contextualSpacing w:val="0"/>
      </w:pPr>
      <w:r>
        <w:rPr>
          <w:b/>
        </w:rPr>
        <w:t>Workaround</w:t>
      </w:r>
    </w:p>
    <w:p w:rsidR="00E20955" w:rsidRDefault="00E20955" w:rsidP="00E20955">
      <w:pPr>
        <w:pStyle w:val="Normal1"/>
        <w:contextualSpacing w:val="0"/>
      </w:pPr>
      <w:r>
        <w:t>N/A</w:t>
      </w:r>
    </w:p>
    <w:p w:rsidR="008A0B2C" w:rsidRDefault="008A0B2C">
      <w:pPr>
        <w:pStyle w:val="Normal1"/>
        <w:contextualSpacing w:val="0"/>
      </w:pPr>
      <w:bookmarkStart w:id="5" w:name="_GoBack"/>
      <w:bookmarkEnd w:id="5"/>
    </w:p>
    <w:sectPr w:rsidR="008A0B2C" w:rsidSect="008A0B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D15A5"/>
    <w:multiLevelType w:val="multilevel"/>
    <w:tmpl w:val="4A88AF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43C6E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F1"/>
    <w:rsid w:val="000467BD"/>
    <w:rsid w:val="00054566"/>
    <w:rsid w:val="00076625"/>
    <w:rsid w:val="00213CDE"/>
    <w:rsid w:val="003962E3"/>
    <w:rsid w:val="00472066"/>
    <w:rsid w:val="0048535D"/>
    <w:rsid w:val="006D42F1"/>
    <w:rsid w:val="007A1D47"/>
    <w:rsid w:val="008A0B2C"/>
    <w:rsid w:val="00943C72"/>
    <w:rsid w:val="00945AB3"/>
    <w:rsid w:val="00A40AFB"/>
    <w:rsid w:val="00A603DC"/>
    <w:rsid w:val="00AF3813"/>
    <w:rsid w:val="00B24893"/>
    <w:rsid w:val="00B84E3C"/>
    <w:rsid w:val="00BC0EBD"/>
    <w:rsid w:val="00E20955"/>
    <w:rsid w:val="00E95DD4"/>
    <w:rsid w:val="00F5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A95F2-56A3-47D8-A6F5-4A0F00FB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B32"/>
  </w:style>
  <w:style w:type="paragraph" w:styleId="Heading1">
    <w:name w:val="heading 1"/>
    <w:basedOn w:val="Normal1"/>
    <w:next w:val="Normal1"/>
    <w:rsid w:val="008A0B2C"/>
    <w:pPr>
      <w:numPr>
        <w:numId w:val="2"/>
      </w:num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8A0B2C"/>
    <w:pPr>
      <w:numPr>
        <w:ilvl w:val="1"/>
        <w:numId w:val="2"/>
      </w:num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8A0B2C"/>
    <w:pPr>
      <w:numPr>
        <w:ilvl w:val="2"/>
        <w:numId w:val="2"/>
      </w:num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8A0B2C"/>
    <w:pPr>
      <w:numPr>
        <w:ilvl w:val="3"/>
        <w:numId w:val="2"/>
      </w:num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8A0B2C"/>
    <w:pPr>
      <w:numPr>
        <w:ilvl w:val="4"/>
        <w:numId w:val="2"/>
      </w:num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8A0B2C"/>
    <w:pPr>
      <w:numPr>
        <w:ilvl w:val="5"/>
        <w:numId w:val="2"/>
      </w:num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D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D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D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0B2C"/>
  </w:style>
  <w:style w:type="paragraph" w:styleId="Title">
    <w:name w:val="Title"/>
    <w:basedOn w:val="Normal1"/>
    <w:next w:val="Normal1"/>
    <w:rsid w:val="008A0B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qFormat/>
    <w:rsid w:val="008A0B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rsid w:val="003962E3"/>
    <w:pPr>
      <w:widowControl/>
      <w:tabs>
        <w:tab w:val="center" w:pos="4320"/>
        <w:tab w:val="right" w:pos="8640"/>
      </w:tabs>
      <w:spacing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62E3"/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le1">
    <w:name w:val="Title1"/>
    <w:basedOn w:val="Normal"/>
    <w:next w:val="Subtitle"/>
    <w:rsid w:val="003962E3"/>
    <w:pPr>
      <w:widowControl/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color w:val="auto"/>
      <w:sz w:val="40"/>
      <w:szCs w:val="24"/>
    </w:rPr>
  </w:style>
  <w:style w:type="paragraph" w:styleId="NoSpacing">
    <w:name w:val="No Spacing"/>
    <w:uiPriority w:val="1"/>
    <w:qFormat/>
    <w:rsid w:val="003962E3"/>
    <w:pPr>
      <w:widowControl/>
      <w:spacing w:line="240" w:lineRule="auto"/>
      <w:contextualSpacing w:val="0"/>
    </w:pPr>
    <w:rPr>
      <w:rFonts w:ascii="Calibri" w:eastAsia="Calibri" w:hAnsi="Calibri" w:cs="Times New Roman"/>
      <w:color w:val="auto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D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D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7206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C0EBD"/>
    <w:pPr>
      <w:tabs>
        <w:tab w:val="left" w:pos="440"/>
        <w:tab w:val="right" w:leader="dot" w:pos="9350"/>
      </w:tabs>
      <w:spacing w:after="10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47206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1D47"/>
    <w:pPr>
      <w:keepNext/>
      <w:keepLines/>
      <w:widowControl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A1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rs\Desktop\samples%20+%20templates\samples%20+%20templates\templates\Bug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3444D-6F1D-46AA-A1A0-0F74FDC5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BugReport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Bug Report Template.docx</vt:lpstr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Bug Report Template.docx</dc:title>
  <dc:creator>Noors</dc:creator>
  <cp:lastModifiedBy>Syed Asad Abrar</cp:lastModifiedBy>
  <cp:revision>2</cp:revision>
  <dcterms:created xsi:type="dcterms:W3CDTF">2020-05-04T17:21:00Z</dcterms:created>
  <dcterms:modified xsi:type="dcterms:W3CDTF">2020-05-04T17:21:00Z</dcterms:modified>
</cp:coreProperties>
</file>